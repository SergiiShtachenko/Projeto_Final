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66346" w14:textId="77777777" w:rsidR="00906393" w:rsidRPr="004A7092" w:rsidRDefault="008614CA" w:rsidP="004A7092">
      <w:pPr>
        <w:pStyle w:val="Logtipo"/>
        <w:jc w:val="left"/>
        <w:rPr>
          <w:rFonts w:asciiTheme="majorHAnsi" w:eastAsiaTheme="majorEastAsia" w:hAnsiTheme="majorHAnsi" w:cstheme="majorBidi"/>
          <w:caps/>
          <w:color w:val="B85A22" w:themeColor="accent2" w:themeShade="BF"/>
        </w:rPr>
      </w:pPr>
      <w:r w:rsidRPr="004A7092">
        <w:rPr>
          <w:rFonts w:asciiTheme="majorHAnsi" w:eastAsiaTheme="majorEastAsia" w:hAnsiTheme="majorHAnsi" w:cstheme="majorBidi"/>
          <w:caps/>
          <w:color w:val="B85A22" w:themeColor="accent2" w:themeShade="BF"/>
        </w:rPr>
        <w:drawing>
          <wp:anchor distT="0" distB="0" distL="114300" distR="114300" simplePos="0" relativeHeight="251658240" behindDoc="0" locked="0" layoutInCell="1" allowOverlap="1" wp14:anchorId="208B871A" wp14:editId="502F1505">
            <wp:simplePos x="0" y="0"/>
            <wp:positionH relativeFrom="margin">
              <wp:align>right</wp:align>
            </wp:positionH>
            <wp:positionV relativeFrom="paragraph">
              <wp:posOffset>1076325</wp:posOffset>
            </wp:positionV>
            <wp:extent cx="2159000" cy="745369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745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sz w:val="44"/>
          <w:szCs w:val="44"/>
        </w:rPr>
        <w:alias w:val="Introduza o título:"/>
        <w:tag w:val="Introduza o título:"/>
        <w:id w:val="1212537942"/>
        <w:placeholder>
          <w:docPart w:val="A15564A8CD204A2FB42F7D2B3571C8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7EFB72D5" w14:textId="2414A4F7" w:rsidR="00906393" w:rsidRPr="004A7092" w:rsidRDefault="00E2496C" w:rsidP="004A7092">
          <w:pPr>
            <w:pStyle w:val="Ttulo"/>
            <w:jc w:val="center"/>
            <w:rPr>
              <w:sz w:val="48"/>
              <w:szCs w:val="48"/>
            </w:rPr>
          </w:pPr>
          <w:r>
            <w:rPr>
              <w:sz w:val="44"/>
              <w:szCs w:val="44"/>
            </w:rPr>
            <w:t>Relatório SOBRE DESENVOLVIMENTO do projeto:</w:t>
          </w:r>
          <w:r>
            <w:rPr>
              <w:sz w:val="44"/>
              <w:szCs w:val="44"/>
            </w:rPr>
            <w:br/>
            <w:t xml:space="preserve"> “Plataforma Web para clientes DE UMA FÁBRICA de calçado”</w:t>
          </w:r>
        </w:p>
      </w:sdtContent>
    </w:sdt>
    <w:sdt>
      <w:sdtPr>
        <w:alias w:val="Introduza o subtítulo:"/>
        <w:tag w:val="Introduza o subtítulo:"/>
        <w:id w:val="-450009744"/>
        <w:placeholder>
          <w:docPart w:val="51EB3661048B40BBBA1B4838E9FFF2C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14:paraId="0F713FB5" w14:textId="72ECC1AB" w:rsidR="00906393" w:rsidRPr="008F0252" w:rsidRDefault="00E2496C" w:rsidP="008948CF">
          <w:pPr>
            <w:pStyle w:val="Subttulo"/>
          </w:pPr>
          <w:r>
            <w:br/>
          </w:r>
          <w:r w:rsidR="004A7092">
            <w:br/>
            <w:t>Tecnologias da Internet II</w:t>
          </w:r>
          <w:r w:rsidR="004A7092">
            <w:br/>
            <w:t>1º Ano 2º Semestre</w:t>
          </w:r>
        </w:p>
      </w:sdtContent>
    </w:sdt>
    <w:p w14:paraId="06A5ACA5" w14:textId="44E82EE3" w:rsidR="00906393" w:rsidRPr="008F0252" w:rsidRDefault="00EA3FAD" w:rsidP="008948CF">
      <w:pPr>
        <w:pStyle w:val="Informaesdecontacto"/>
      </w:pPr>
      <w:sdt>
        <w:sdtPr>
          <w:alias w:val="Apresentado por:"/>
          <w:tag w:val="Apresentado por:"/>
          <w:id w:val="345457498"/>
          <w:placeholder>
            <w:docPart w:val="6BAC2CF35A4D4D239FAEFC97EC2FBB55"/>
          </w:placeholder>
          <w:temporary/>
          <w:showingPlcHdr/>
          <w15:appearance w15:val="hidden"/>
        </w:sdtPr>
        <w:sdtEndPr/>
        <w:sdtContent>
          <w:r w:rsidR="00906393" w:rsidRPr="008614CA">
            <w:rPr>
              <w:rFonts w:eastAsiaTheme="majorEastAsia" w:cstheme="minorHAnsi"/>
              <w:color w:val="B85A22" w:themeColor="accent2" w:themeShade="BF"/>
            </w:rPr>
            <w:t>Apresentado por</w:t>
          </w:r>
        </w:sdtContent>
      </w:sdt>
      <w:r w:rsidR="00906393" w:rsidRPr="008F0252">
        <w:rPr>
          <w:lang w:bidi="pt-PT"/>
        </w:rPr>
        <w:t xml:space="preserve">: </w:t>
      </w:r>
      <w:sdt>
        <w:sdtPr>
          <w:alias w:val="Introduza o seu nome:"/>
          <w:tag w:val="Introduza o seu nome:"/>
          <w:id w:val="309291052"/>
          <w:placeholder>
            <w:docPart w:val="B22BFBD1181E4684BF0443A0A77AD6F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E62ECA">
            <w:t>Sergii Shtachenko</w:t>
          </w:r>
        </w:sdtContent>
      </w:sdt>
    </w:p>
    <w:p w14:paraId="1CDCD7A9" w14:textId="5836E331" w:rsidR="00906393" w:rsidRPr="008F0252" w:rsidRDefault="00EA3FAD" w:rsidP="008948CF">
      <w:pPr>
        <w:pStyle w:val="Informaesdecontacto"/>
      </w:pPr>
      <w:sdt>
        <w:sdtPr>
          <w:alias w:val="Introduza o nome da empresa:"/>
          <w:tag w:val="Introduza o nome da empresa:"/>
          <w:id w:val="733736139"/>
          <w:placeholder>
            <w:docPart w:val="10454ABBBD074EDBA298AE2B28651B7E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E62ECA">
            <w:t>pedro Soares</w:t>
          </w:r>
        </w:sdtContent>
      </w:sdt>
    </w:p>
    <w:p w14:paraId="5F4A3E31" w14:textId="4BFEB8D9" w:rsidR="00906393" w:rsidRPr="00567D6F" w:rsidRDefault="00EA3FAD" w:rsidP="008948CF">
      <w:pPr>
        <w:pStyle w:val="Informaesdecontacto"/>
        <w:rPr>
          <w:rFonts w:eastAsiaTheme="majorEastAsia" w:cstheme="minorHAnsi"/>
          <w:color w:val="B85A22" w:themeColor="accent2" w:themeShade="BF"/>
        </w:rPr>
      </w:pPr>
      <w:sdt>
        <w:sdtPr>
          <w:rPr>
            <w:rFonts w:eastAsiaTheme="majorEastAsia" w:cstheme="minorHAnsi"/>
            <w:color w:val="B85A22" w:themeColor="accent2" w:themeShade="BF"/>
          </w:rPr>
          <w:alias w:val="Introduza o endereço da empresa:"/>
          <w:tag w:val="Introduza o endereço da empresa:"/>
          <w:id w:val="-1515219664"/>
          <w:placeholder>
            <w:docPart w:val="4799A7FB11DF4B5C8E4200E00A08E667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E62ECA">
            <w:rPr>
              <w:rFonts w:eastAsiaTheme="majorEastAsia" w:cstheme="minorHAnsi"/>
              <w:color w:val="B85A22" w:themeColor="accent2" w:themeShade="BF"/>
            </w:rPr>
            <w:br/>
          </w:r>
          <w:r w:rsidR="00567D6F" w:rsidRPr="00567D6F">
            <w:rPr>
              <w:rFonts w:eastAsiaTheme="majorEastAsia" w:cstheme="minorHAnsi"/>
              <w:color w:val="B85A22" w:themeColor="accent2" w:themeShade="BF"/>
            </w:rPr>
            <w:t xml:space="preserve">licenciatura </w:t>
          </w:r>
          <w:r w:rsidR="00E62ECA">
            <w:rPr>
              <w:rFonts w:eastAsiaTheme="majorEastAsia" w:cstheme="minorHAnsi"/>
              <w:color w:val="B85A22" w:themeColor="accent2" w:themeShade="BF"/>
            </w:rPr>
            <w:t>em</w:t>
          </w:r>
          <w:r w:rsidR="00567D6F" w:rsidRPr="00567D6F">
            <w:rPr>
              <w:rFonts w:eastAsiaTheme="majorEastAsia" w:cstheme="minorHAnsi"/>
              <w:color w:val="B85A22" w:themeColor="accent2" w:themeShade="BF"/>
            </w:rPr>
            <w:t xml:space="preserve"> informática</w:t>
          </w:r>
        </w:sdtContent>
      </w:sdt>
    </w:p>
    <w:p w14:paraId="6730FE1D" w14:textId="77777777" w:rsidR="00947307" w:rsidRDefault="00947307" w:rsidP="008948CF">
      <w:pPr>
        <w:jc w:val="right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 w:val="24"/>
          <w:szCs w:val="24"/>
        </w:rPr>
      </w:pPr>
      <w:r>
        <w:br w:type="page"/>
      </w:r>
    </w:p>
    <w:p w14:paraId="3E40C8CC" w14:textId="3D0440A6" w:rsidR="00906393" w:rsidRPr="008F0252" w:rsidRDefault="008614CA" w:rsidP="00461C60">
      <w:pPr>
        <w:pStyle w:val="Ttulo2"/>
        <w:tabs>
          <w:tab w:val="left" w:pos="1550"/>
          <w:tab w:val="left" w:pos="7290"/>
        </w:tabs>
        <w:jc w:val="both"/>
      </w:pPr>
      <w:bookmarkStart w:id="0" w:name="_Toc11626749"/>
      <w:r>
        <w:lastRenderedPageBreak/>
        <w:t>Índice</w:t>
      </w:r>
      <w:bookmarkEnd w:id="0"/>
      <w:r w:rsidR="002948C1">
        <w:tab/>
      </w:r>
      <w:r w:rsidR="002948C1">
        <w:tab/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633398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3C5EC" w14:textId="5AFD29C8" w:rsidR="00A57FB6" w:rsidRDefault="00A57FB6" w:rsidP="00461C60">
          <w:pPr>
            <w:pStyle w:val="Cabealhodondice"/>
            <w:jc w:val="both"/>
          </w:pPr>
        </w:p>
        <w:p w14:paraId="3EE1DFEB" w14:textId="3D38D58B" w:rsidR="00A57FB6" w:rsidRPr="00A57FB6" w:rsidRDefault="00A57FB6" w:rsidP="00461C60">
          <w:pPr>
            <w:pStyle w:val="ndice2"/>
            <w:tabs>
              <w:tab w:val="right" w:leader="dot" w:pos="9016"/>
            </w:tabs>
            <w:jc w:val="both"/>
            <w:rPr>
              <w:noProof/>
              <w:color w:val="B85A22" w:themeColor="accent2" w:themeShade="BF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6749" w:history="1"/>
        </w:p>
        <w:p w14:paraId="7A581628" w14:textId="444A2AD4" w:rsidR="00A57FB6" w:rsidRPr="00A57FB6" w:rsidRDefault="00EA3FAD" w:rsidP="00461C60">
          <w:pPr>
            <w:pStyle w:val="ndice2"/>
            <w:tabs>
              <w:tab w:val="right" w:leader="dot" w:pos="9016"/>
            </w:tabs>
            <w:jc w:val="both"/>
            <w:rPr>
              <w:noProof/>
              <w:color w:val="B85A22" w:themeColor="accent2" w:themeShade="BF"/>
            </w:rPr>
          </w:pPr>
          <w:hyperlink w:anchor="_Toc11626750" w:history="1">
            <w:r w:rsidR="00A57FB6" w:rsidRPr="00A57FB6">
              <w:rPr>
                <w:rStyle w:val="Hiperligao"/>
                <w:noProof/>
                <w:color w:val="B85A22" w:themeColor="accent2" w:themeShade="BF"/>
              </w:rPr>
              <w:t>INTRODUÇÃO</w: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tab/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fldChar w:fldCharType="begin"/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instrText xml:space="preserve"> PAGEREF _Toc11626750 \h </w:instrTex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fldChar w:fldCharType="separate"/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t>2</w: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fldChar w:fldCharType="end"/>
            </w:r>
          </w:hyperlink>
        </w:p>
        <w:p w14:paraId="0FF1F5EE" w14:textId="7C6654F9" w:rsidR="00A57FB6" w:rsidRPr="00A57FB6" w:rsidRDefault="00EA3FAD" w:rsidP="00461C60">
          <w:pPr>
            <w:pStyle w:val="ndice2"/>
            <w:tabs>
              <w:tab w:val="right" w:leader="dot" w:pos="9016"/>
            </w:tabs>
            <w:jc w:val="both"/>
            <w:rPr>
              <w:noProof/>
              <w:color w:val="B85A22" w:themeColor="accent2" w:themeShade="BF"/>
            </w:rPr>
          </w:pPr>
          <w:hyperlink w:anchor="_Toc11626751" w:history="1">
            <w:r w:rsidR="00A57FB6" w:rsidRPr="00A57FB6">
              <w:rPr>
                <w:rStyle w:val="Hiperligao"/>
                <w:noProof/>
                <w:color w:val="B85A22" w:themeColor="accent2" w:themeShade="BF"/>
              </w:rPr>
              <w:t>ANÁLISE E ABORDAGEM DO PROBLEMA</w: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tab/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fldChar w:fldCharType="begin"/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instrText xml:space="preserve"> PAGEREF _Toc11626751 \h </w:instrTex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fldChar w:fldCharType="separate"/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t>2</w: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fldChar w:fldCharType="end"/>
            </w:r>
          </w:hyperlink>
        </w:p>
        <w:p w14:paraId="50746861" w14:textId="6C23E3BE" w:rsidR="00A57FB6" w:rsidRPr="00A57FB6" w:rsidRDefault="00EA3FAD" w:rsidP="00461C60">
          <w:pPr>
            <w:pStyle w:val="ndice2"/>
            <w:tabs>
              <w:tab w:val="right" w:leader="dot" w:pos="9016"/>
            </w:tabs>
            <w:jc w:val="both"/>
            <w:rPr>
              <w:noProof/>
              <w:color w:val="B85A22" w:themeColor="accent2" w:themeShade="BF"/>
            </w:rPr>
          </w:pPr>
          <w:hyperlink w:anchor="_Toc11626754" w:history="1">
            <w:r w:rsidR="00461C60">
              <w:rPr>
                <w:rStyle w:val="Hiperligao"/>
                <w:noProof/>
                <w:color w:val="B85A22" w:themeColor="accent2" w:themeShade="BF"/>
              </w:rPr>
              <w:t>DIVISÃO DE TAREFAS</w: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tab/>
            </w:r>
            <w:r w:rsidR="008948CF">
              <w:rPr>
                <w:noProof/>
                <w:webHidden/>
                <w:color w:val="B85A22" w:themeColor="accent2" w:themeShade="BF"/>
              </w:rPr>
              <w:t>2</w:t>
            </w:r>
          </w:hyperlink>
        </w:p>
        <w:p w14:paraId="71FE0FD5" w14:textId="629EECE2" w:rsidR="00A57FB6" w:rsidRPr="00A57FB6" w:rsidRDefault="00EA3FAD" w:rsidP="00461C60">
          <w:pPr>
            <w:pStyle w:val="ndice2"/>
            <w:tabs>
              <w:tab w:val="right" w:leader="dot" w:pos="9016"/>
            </w:tabs>
            <w:jc w:val="both"/>
            <w:rPr>
              <w:noProof/>
              <w:color w:val="B85A22" w:themeColor="accent2" w:themeShade="BF"/>
            </w:rPr>
          </w:pPr>
          <w:hyperlink w:anchor="_Toc11626757" w:history="1">
            <w:r w:rsidR="00A57FB6" w:rsidRPr="00A57FB6">
              <w:rPr>
                <w:rStyle w:val="Hiperligao"/>
                <w:noProof/>
                <w:color w:val="B85A22" w:themeColor="accent2" w:themeShade="BF"/>
              </w:rPr>
              <w:t>ANÁLISE AUTOCRÍTICA</w:t>
            </w:r>
            <w:r w:rsidR="00A57FB6" w:rsidRPr="00A57FB6">
              <w:rPr>
                <w:noProof/>
                <w:webHidden/>
                <w:color w:val="B85A22" w:themeColor="accent2" w:themeShade="BF"/>
              </w:rPr>
              <w:tab/>
            </w:r>
            <w:r w:rsidR="008948CF">
              <w:rPr>
                <w:noProof/>
                <w:webHidden/>
                <w:color w:val="B85A22" w:themeColor="accent2" w:themeShade="BF"/>
              </w:rPr>
              <w:t>3</w:t>
            </w:r>
          </w:hyperlink>
        </w:p>
        <w:p w14:paraId="466C9E2A" w14:textId="301FBA00" w:rsidR="00A57FB6" w:rsidRDefault="00A57FB6" w:rsidP="00461C60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B42F4FC" w14:textId="77777777" w:rsidR="002948C1" w:rsidRDefault="002948C1" w:rsidP="00461C60">
      <w:pPr>
        <w:pStyle w:val="Ttulo3"/>
        <w:jc w:val="both"/>
      </w:pPr>
    </w:p>
    <w:p w14:paraId="02BD47E9" w14:textId="77777777" w:rsidR="002948C1" w:rsidRDefault="002948C1" w:rsidP="00461C60">
      <w:pPr>
        <w:jc w:val="both"/>
        <w:rPr>
          <w:rFonts w:asciiTheme="majorHAnsi" w:eastAsiaTheme="majorEastAsia" w:hAnsiTheme="majorHAnsi" w:cstheme="majorBidi"/>
          <w:b/>
          <w:bCs/>
          <w:caps/>
          <w:color w:val="555A3C" w:themeColor="accent3" w:themeShade="80"/>
          <w:sz w:val="24"/>
          <w:szCs w:val="24"/>
        </w:rPr>
      </w:pPr>
      <w:r>
        <w:br w:type="page"/>
      </w:r>
    </w:p>
    <w:p w14:paraId="327C5989" w14:textId="5E2636C8" w:rsidR="00E33069" w:rsidRPr="00E33069" w:rsidRDefault="00E33069" w:rsidP="00461C60">
      <w:pPr>
        <w:pStyle w:val="Ttulo2"/>
        <w:jc w:val="both"/>
      </w:pPr>
      <w:bookmarkStart w:id="1" w:name="_Toc11626750"/>
      <w:r>
        <w:lastRenderedPageBreak/>
        <w:t>Introdução</w:t>
      </w:r>
      <w:bookmarkEnd w:id="1"/>
    </w:p>
    <w:p w14:paraId="23DF1C60" w14:textId="77777777" w:rsidR="00E2496C" w:rsidRDefault="00E2496C" w:rsidP="00461C60">
      <w:pPr>
        <w:jc w:val="both"/>
      </w:pPr>
      <w:r>
        <w:t xml:space="preserve">O objetivo deste projeto é desenvolver uma plataforma robusta e funcional para uma fábrica de calçado de segurança de Guimarães – AMF, </w:t>
      </w:r>
      <w:proofErr w:type="spellStart"/>
      <w:r>
        <w:t>lda.</w:t>
      </w:r>
      <w:proofErr w:type="spellEnd"/>
      <w:r>
        <w:t xml:space="preserve"> </w:t>
      </w:r>
    </w:p>
    <w:p w14:paraId="687C4F95" w14:textId="02BCD516" w:rsidR="00E62ECA" w:rsidRDefault="00E2496C" w:rsidP="00910BF2">
      <w:pPr>
        <w:jc w:val="both"/>
        <w:rPr>
          <w:noProof/>
          <w14:ligatures w14:val="none"/>
        </w:rPr>
      </w:pPr>
      <w:r>
        <w:t>A plataforma Web que está em desenvolvimento tem como o principal objetivo permitir que os clientes da fábrica possam lançar as suas encomendas, consultar a informação necessário sobre os produtos da fabrica e muito mais.</w:t>
      </w:r>
      <w:r w:rsidR="00A34C35">
        <w:rPr>
          <w:noProof/>
          <w14:ligatures w14:val="none"/>
        </w:rPr>
        <w:t xml:space="preserve"> </w:t>
      </w:r>
    </w:p>
    <w:p w14:paraId="343877E0" w14:textId="1FA9AC48" w:rsidR="00910BF2" w:rsidRPr="00250B13" w:rsidRDefault="00910BF2" w:rsidP="00910BF2">
      <w:pPr>
        <w:jc w:val="both"/>
        <w:rPr>
          <w:noProof/>
          <w14:ligatures w14:val="none"/>
        </w:rPr>
      </w:pPr>
      <w:r w:rsidRPr="00E2496C">
        <w:t>No entanto, o tempo muito limitado para entregar o projeto</w:t>
      </w:r>
      <w:r>
        <w:t xml:space="preserve"> no contexto da avaliação prática da unidade curricular de Tecnologias da Internet II, abrigou a equipa de desenvolvimento limitar as funcionalidades da plataforma e entregar o projeto apenas com o objetivo</w:t>
      </w:r>
      <w:r>
        <w:t xml:space="preserve"> de</w:t>
      </w:r>
      <w:r>
        <w:t xml:space="preserve"> demonstrar a correta utilização das </w:t>
      </w:r>
      <w:r>
        <w:rPr>
          <w:noProof/>
          <w14:ligatures w14:val="none"/>
        </w:rPr>
        <w:t>ferramentas, tecnologias e técnicas aprendidas</w:t>
      </w:r>
      <w:r>
        <w:rPr>
          <w:noProof/>
          <w14:ligatures w14:val="none"/>
        </w:rPr>
        <w:t xml:space="preserve"> </w:t>
      </w:r>
      <w:r>
        <w:t>durante o semestre</w:t>
      </w:r>
      <w:r>
        <w:rPr>
          <w:noProof/>
          <w14:ligatures w14:val="none"/>
        </w:rPr>
        <w:t xml:space="preserve">, elaborando uma solução WEB numa abordagem que permita a utilização de um conjunto de funcionalidades interativas de armazenamento e pesquisa de informação numa base de dados. </w:t>
      </w:r>
      <w:r>
        <w:rPr>
          <w:noProof/>
          <w14:ligatures w14:val="none"/>
        </w:rPr>
        <w:t>Este projeto</w:t>
      </w:r>
      <w:r>
        <w:rPr>
          <w:noProof/>
          <w14:ligatures w14:val="none"/>
        </w:rPr>
        <w:t xml:space="preserve"> WEB</w:t>
      </w:r>
      <w:r>
        <w:rPr>
          <w:noProof/>
          <w14:ligatures w14:val="none"/>
        </w:rPr>
        <w:t xml:space="preserve"> está a </w:t>
      </w:r>
      <w:r>
        <w:rPr>
          <w:noProof/>
          <w14:ligatures w14:val="none"/>
        </w:rPr>
        <w:t xml:space="preserve">integrar as tecnologias MySQL, HTML5, CSS, PHP e Javasript. </w:t>
      </w:r>
      <w:bookmarkStart w:id="2" w:name="_GoBack"/>
      <w:bookmarkEnd w:id="2"/>
    </w:p>
    <w:p w14:paraId="709AAF45" w14:textId="77777777" w:rsidR="00910BF2" w:rsidRPr="00250B13" w:rsidRDefault="00910BF2" w:rsidP="00910BF2">
      <w:pPr>
        <w:jc w:val="both"/>
        <w:rPr>
          <w:noProof/>
          <w14:ligatures w14:val="none"/>
        </w:rPr>
      </w:pPr>
    </w:p>
    <w:p w14:paraId="2F295BB7" w14:textId="5D546901" w:rsidR="006065F7" w:rsidRPr="00250B13" w:rsidRDefault="001269DA" w:rsidP="00461C60">
      <w:pPr>
        <w:pStyle w:val="Ttulo2"/>
        <w:jc w:val="both"/>
      </w:pPr>
      <w:bookmarkStart w:id="3" w:name="_Toc11626751"/>
      <w:r>
        <w:t>análise e abordagem do problema</w:t>
      </w:r>
      <w:bookmarkEnd w:id="3"/>
    </w:p>
    <w:p w14:paraId="1DD2D44A" w14:textId="1B7D40BD" w:rsidR="00074F9A" w:rsidRPr="006065F7" w:rsidRDefault="006065F7" w:rsidP="00461C60">
      <w:pPr>
        <w:jc w:val="both"/>
        <w:rPr>
          <w:color w:val="B85A22" w:themeColor="accent2" w:themeShade="BF"/>
          <w:u w:val="single"/>
        </w:rPr>
      </w:pPr>
      <w:r w:rsidRPr="006065F7">
        <w:rPr>
          <w:color w:val="B85A22" w:themeColor="accent2" w:themeShade="BF"/>
          <w:u w:val="single"/>
        </w:rPr>
        <w:t>O PROBLEMA</w:t>
      </w:r>
    </w:p>
    <w:p w14:paraId="7289622B" w14:textId="51B8AE24" w:rsidR="00281790" w:rsidRDefault="00D87F9B" w:rsidP="00461C60">
      <w:pPr>
        <w:jc w:val="both"/>
      </w:pPr>
      <w:r>
        <w:t>Uma empresa de calçado de segurança pretende criar uma plataforma WEB onde os seus clientes podem gerir as suas encomendas</w:t>
      </w:r>
      <w:r w:rsidR="00EC3C4C">
        <w:t>.</w:t>
      </w:r>
      <w:r>
        <w:t xml:space="preserve"> Assim, é expectável que esta plataforma permita o registo de novos utilizadores e clientes, </w:t>
      </w:r>
      <w:r w:rsidRPr="00D87F9B">
        <w:rPr>
          <w:i/>
          <w:iCs/>
        </w:rPr>
        <w:t>login</w:t>
      </w:r>
      <w:r>
        <w:t xml:space="preserve"> e </w:t>
      </w:r>
      <w:proofErr w:type="spellStart"/>
      <w:r w:rsidRPr="00D87F9B">
        <w:rPr>
          <w:i/>
          <w:iCs/>
        </w:rPr>
        <w:t>logout</w:t>
      </w:r>
      <w:proofErr w:type="spellEnd"/>
      <w:r>
        <w:t xml:space="preserve"> da plataforma, consultar e listar produtos e criar, editar e eliminar encomendas. Permitirá ainda a gestão dos clientes por parte do administrador da plataforma.</w:t>
      </w:r>
    </w:p>
    <w:p w14:paraId="20199DEA" w14:textId="11CBD521" w:rsidR="00074F9A" w:rsidRDefault="00074F9A" w:rsidP="00461C60">
      <w:pPr>
        <w:jc w:val="both"/>
      </w:pPr>
    </w:p>
    <w:p w14:paraId="53BC1287" w14:textId="0F918B2B" w:rsidR="00074F9A" w:rsidRPr="006065F7" w:rsidRDefault="006065F7" w:rsidP="00461C60">
      <w:pPr>
        <w:jc w:val="both"/>
        <w:rPr>
          <w:color w:val="B85A22" w:themeColor="accent2" w:themeShade="BF"/>
          <w:u w:val="single"/>
        </w:rPr>
      </w:pPr>
      <w:r w:rsidRPr="006065F7">
        <w:rPr>
          <w:color w:val="B85A22" w:themeColor="accent2" w:themeShade="BF"/>
          <w:u w:val="single"/>
        </w:rPr>
        <w:t>ESTRUTURAÇÃO DA SOLUÇÃO</w:t>
      </w:r>
    </w:p>
    <w:p w14:paraId="7174CC91" w14:textId="73C5250C" w:rsidR="00074F9A" w:rsidRDefault="00EC3C4C" w:rsidP="00461C60">
      <w:pPr>
        <w:jc w:val="both"/>
      </w:pPr>
      <w:r>
        <w:t xml:space="preserve">Para abordar este problema, </w:t>
      </w:r>
      <w:r w:rsidR="00D87F9B">
        <w:t xml:space="preserve">decidimos </w:t>
      </w:r>
      <w:r w:rsidR="00941F89">
        <w:t xml:space="preserve">que os dois pilares da plataforma seriam a arquitetura e a sua composição. Assim, optamos por contruir a plataforma numa lógica orientada a objetos, em que cada um seria inserido na respetiva tabela na base de dados. </w:t>
      </w:r>
      <w:r>
        <w:t xml:space="preserve"> </w:t>
      </w:r>
      <w:r w:rsidR="00074F9A">
        <w:t xml:space="preserve"> </w:t>
      </w:r>
    </w:p>
    <w:p w14:paraId="67091F8F" w14:textId="640CAA55" w:rsidR="00074F9A" w:rsidRDefault="00074F9A" w:rsidP="00461C60">
      <w:pPr>
        <w:jc w:val="both"/>
      </w:pPr>
    </w:p>
    <w:p w14:paraId="54EF629C" w14:textId="6C9ACF0E" w:rsidR="00074F9A" w:rsidRPr="006065F7" w:rsidRDefault="006065F7" w:rsidP="00461C60">
      <w:pPr>
        <w:jc w:val="both"/>
        <w:rPr>
          <w:color w:val="B85A22" w:themeColor="accent2" w:themeShade="BF"/>
          <w:u w:val="single"/>
        </w:rPr>
      </w:pPr>
      <w:r w:rsidRPr="006065F7">
        <w:rPr>
          <w:color w:val="B85A22" w:themeColor="accent2" w:themeShade="BF"/>
          <w:u w:val="single"/>
        </w:rPr>
        <w:t>FERRAMENTAS E TECNOLOGIAS UTILIZADAS</w:t>
      </w:r>
    </w:p>
    <w:p w14:paraId="36FE0001" w14:textId="77777777" w:rsidR="004E4833" w:rsidRDefault="00C97B6A" w:rsidP="00461C60">
      <w:pPr>
        <w:jc w:val="both"/>
      </w:pPr>
      <w:r>
        <w:t xml:space="preserve">Para operacionalizar </w:t>
      </w:r>
      <w:r w:rsidR="00941F89">
        <w:t>o projeto, criamos as páginas em HTML5 e CSS</w:t>
      </w:r>
      <w:r>
        <w:t>,</w:t>
      </w:r>
      <w:r w:rsidR="00941F89">
        <w:t xml:space="preserve"> utilizamos o PHP para gerar as páginas web e interagir com uma base de dados criada em </w:t>
      </w:r>
      <w:proofErr w:type="spellStart"/>
      <w:r w:rsidR="00941F89">
        <w:t>MySQL</w:t>
      </w:r>
      <w:proofErr w:type="spellEnd"/>
      <w:r w:rsidR="00941F89">
        <w:t xml:space="preserve"> que contém as tabelas correspondentes aos tipos de objetos pretendidos. </w:t>
      </w:r>
    </w:p>
    <w:p w14:paraId="4952EEE5" w14:textId="0C10268F" w:rsidR="004E4833" w:rsidRDefault="004E4833" w:rsidP="00461C60">
      <w:pPr>
        <w:pStyle w:val="Ttulo2"/>
        <w:jc w:val="both"/>
      </w:pPr>
      <w:r>
        <w:t>Divisão de tarefas</w:t>
      </w:r>
    </w:p>
    <w:p w14:paraId="20982840" w14:textId="15E87EA1" w:rsidR="00250B13" w:rsidRDefault="0004246D" w:rsidP="00461C60">
      <w:pPr>
        <w:tabs>
          <w:tab w:val="left" w:pos="3110"/>
        </w:tabs>
        <w:jc w:val="both"/>
      </w:pPr>
      <w:r>
        <w:t xml:space="preserve">A idealização e estruturação do projeto partiu do </w:t>
      </w:r>
      <w:proofErr w:type="spellStart"/>
      <w:r>
        <w:t>Sergii</w:t>
      </w:r>
      <w:proofErr w:type="spellEnd"/>
      <w:r>
        <w:t xml:space="preserve">, o Pedro entrou no projeto depois de este estar iniciado. Ainda assim, o desenvolvimento foi feito em conjunto. Dados os conhecimentos de ambos em HTML5, CSS e </w:t>
      </w:r>
      <w:proofErr w:type="spellStart"/>
      <w:r>
        <w:t>Javascript</w:t>
      </w:r>
      <w:proofErr w:type="spellEnd"/>
      <w:r>
        <w:t>, verificamos que</w:t>
      </w:r>
      <w:r w:rsidR="00250B13">
        <w:t xml:space="preserve">, nessa fase </w:t>
      </w:r>
      <w:r>
        <w:t xml:space="preserve">o Pedro apresentou </w:t>
      </w:r>
      <w:r w:rsidR="002C698A">
        <w:t>soluções mais básicas</w:t>
      </w:r>
      <w:r>
        <w:t xml:space="preserve"> </w:t>
      </w:r>
      <w:r w:rsidR="00250B13">
        <w:t>mas funcionais</w:t>
      </w:r>
      <w:r w:rsidR="00461C60">
        <w:t xml:space="preserve"> ao nível de formulários e pesquisas</w:t>
      </w:r>
      <w:r w:rsidR="00250B13">
        <w:t xml:space="preserve">, </w:t>
      </w:r>
      <w:r>
        <w:t xml:space="preserve">enquanto as soluções apresentadas pelo </w:t>
      </w:r>
      <w:proofErr w:type="spellStart"/>
      <w:r>
        <w:t>Sergii</w:t>
      </w:r>
      <w:proofErr w:type="spellEnd"/>
      <w:r>
        <w:t xml:space="preserve"> </w:t>
      </w:r>
      <w:r w:rsidR="00250B13">
        <w:t>se mostraram</w:t>
      </w:r>
      <w:r>
        <w:t xml:space="preserve"> mais </w:t>
      </w:r>
      <w:r w:rsidR="002C698A">
        <w:t>evoluídas</w:t>
      </w:r>
      <w:r w:rsidR="00250B13">
        <w:t>, funcionais</w:t>
      </w:r>
      <w:r w:rsidR="002C698A">
        <w:t xml:space="preserve"> e </w:t>
      </w:r>
      <w:r>
        <w:t>consistentes</w:t>
      </w:r>
      <w:r w:rsidR="00461C60">
        <w:t>, destacando-se a utilização de Angular</w:t>
      </w:r>
      <w:r w:rsidR="002C698A">
        <w:t xml:space="preserve">. </w:t>
      </w:r>
    </w:p>
    <w:p w14:paraId="06A75676" w14:textId="01160F55" w:rsidR="00250B13" w:rsidRDefault="002C698A" w:rsidP="00461C60">
      <w:pPr>
        <w:tabs>
          <w:tab w:val="left" w:pos="3110"/>
        </w:tabs>
        <w:jc w:val="both"/>
      </w:pPr>
      <w:r>
        <w:t xml:space="preserve">Na fase de desenvolvimento e criação da base de dados, o Pedro </w:t>
      </w:r>
      <w:r w:rsidR="00461C60">
        <w:t xml:space="preserve">desenvolveu </w:t>
      </w:r>
      <w:r>
        <w:t xml:space="preserve">a Notação Visual e o </w:t>
      </w:r>
      <w:proofErr w:type="spellStart"/>
      <w:r>
        <w:t>Sergii</w:t>
      </w:r>
      <w:proofErr w:type="spellEnd"/>
      <w:r>
        <w:t xml:space="preserve"> o </w:t>
      </w:r>
      <w:r w:rsidR="00250B13">
        <w:t>M</w:t>
      </w:r>
      <w:r>
        <w:t xml:space="preserve">odelo </w:t>
      </w:r>
      <w:r w:rsidR="00250B13">
        <w:t>R</w:t>
      </w:r>
      <w:r>
        <w:t xml:space="preserve">elacional e a criação das tabelas em </w:t>
      </w:r>
      <w:proofErr w:type="spellStart"/>
      <w:r>
        <w:t>mySQL</w:t>
      </w:r>
      <w:proofErr w:type="spellEnd"/>
      <w:r>
        <w:t xml:space="preserve">. </w:t>
      </w:r>
    </w:p>
    <w:p w14:paraId="69544F33" w14:textId="7BEE9BBC" w:rsidR="00250B13" w:rsidRDefault="002C698A" w:rsidP="00461C60">
      <w:pPr>
        <w:tabs>
          <w:tab w:val="left" w:pos="3110"/>
        </w:tabs>
        <w:jc w:val="both"/>
      </w:pPr>
      <w:r>
        <w:t>O desenvolvimento das páginas PHP foi a parte mais complexa e de maior dificuldade. Aqui, o Pedro ficou com o desenvolvimento d</w:t>
      </w:r>
      <w:r w:rsidR="00250B13">
        <w:t>o Login/</w:t>
      </w:r>
      <w:proofErr w:type="spellStart"/>
      <w:r w:rsidR="00250B13">
        <w:t>Logout</w:t>
      </w:r>
      <w:proofErr w:type="spellEnd"/>
      <w:r w:rsidR="00250B13">
        <w:t xml:space="preserve"> e</w:t>
      </w:r>
      <w:r>
        <w:t xml:space="preserve"> todas as páginas associadas aos objetos Utilizador e Cliente, e o </w:t>
      </w:r>
      <w:proofErr w:type="spellStart"/>
      <w:r>
        <w:lastRenderedPageBreak/>
        <w:t>Sergii</w:t>
      </w:r>
      <w:proofErr w:type="spellEnd"/>
      <w:r>
        <w:t xml:space="preserve"> com </w:t>
      </w:r>
      <w:r w:rsidR="00250B13">
        <w:t xml:space="preserve">todo o restante, destacando-se a estruturação “limpa” da plataforma e todas </w:t>
      </w:r>
      <w:r>
        <w:t xml:space="preserve">as páginas associadas </w:t>
      </w:r>
      <w:r w:rsidR="00250B13">
        <w:t>aos objetos</w:t>
      </w:r>
      <w:r w:rsidR="00461C60">
        <w:t xml:space="preserve"> mais complexos,</w:t>
      </w:r>
      <w:r w:rsidR="00250B13">
        <w:t xml:space="preserve"> Produto e Encomenda. </w:t>
      </w:r>
    </w:p>
    <w:p w14:paraId="356F2345" w14:textId="3B20EFC9" w:rsidR="00A34C35" w:rsidRPr="00461C60" w:rsidRDefault="00250B13" w:rsidP="00461C60">
      <w:pPr>
        <w:tabs>
          <w:tab w:val="left" w:pos="3110"/>
        </w:tabs>
        <w:jc w:val="both"/>
      </w:pPr>
      <w:r>
        <w:t xml:space="preserve">Foi um projeto sem dúvida desafiador, onde o Pedro mostrou capacidade para corresponder, ainda que de uma forma menos consistente, aos desafios que o </w:t>
      </w:r>
      <w:proofErr w:type="spellStart"/>
      <w:r>
        <w:t>Sergii</w:t>
      </w:r>
      <w:proofErr w:type="spellEnd"/>
      <w:r>
        <w:t xml:space="preserve"> ia lançando enquanto grande impulsionador e mentor do projeto, e </w:t>
      </w:r>
      <w:r w:rsidR="00461C60">
        <w:t>para o</w:t>
      </w:r>
      <w:r>
        <w:t xml:space="preserve"> qual mostrou capacidade de liderança e de desenvolvimento de soluções</w:t>
      </w:r>
      <w:r w:rsidR="00461C60">
        <w:t xml:space="preserve"> tecnologicamente avançadas, “limpas” e sólidas.</w:t>
      </w:r>
    </w:p>
    <w:p w14:paraId="37C1A7D2" w14:textId="2A9FABFF" w:rsidR="000C0F79" w:rsidRDefault="00941F89" w:rsidP="00461C60">
      <w:pPr>
        <w:pStyle w:val="Ttulo2"/>
        <w:jc w:val="both"/>
      </w:pPr>
      <w:r>
        <w:t xml:space="preserve">Análise </w:t>
      </w:r>
      <w:r w:rsidR="00461C60">
        <w:t>aUTO</w:t>
      </w:r>
      <w:r w:rsidR="0066023C">
        <w:t>Crítica</w:t>
      </w:r>
      <w:bookmarkStart w:id="4" w:name="_Toc11626755"/>
    </w:p>
    <w:p w14:paraId="3871FBAE" w14:textId="412F99B5" w:rsidR="000C0F79" w:rsidRPr="00461C60" w:rsidRDefault="000C0F79" w:rsidP="00461C60">
      <w:pPr>
        <w:jc w:val="both"/>
        <w:rPr>
          <w:color w:val="B85A22" w:themeColor="accent2" w:themeShade="BF"/>
          <w:u w:val="single"/>
        </w:rPr>
      </w:pPr>
      <w:r w:rsidRPr="00461C60">
        <w:rPr>
          <w:color w:val="B85A22" w:themeColor="accent2" w:themeShade="BF"/>
          <w:u w:val="single"/>
        </w:rPr>
        <w:t>Aprendizagem</w:t>
      </w:r>
    </w:p>
    <w:p w14:paraId="615054DC" w14:textId="0100AF4E" w:rsidR="000C0F79" w:rsidRDefault="00106EF9" w:rsidP="00461C60">
      <w:pPr>
        <w:jc w:val="both"/>
      </w:pPr>
      <w:r>
        <w:t xml:space="preserve">O desenvolvimento deste projeto permitiu-nos aprender diversas competências relacionadas com as tecnologias utilizadas. Para ambos, o contacto com estas tecnologias era novo o que nos obrigou a um esforço maior na procura de soluções à medida das nossas pretensões. </w:t>
      </w:r>
      <w:r w:rsidR="000C0F79">
        <w:t>As aulas foram o mote para a descoberta guiada que conseguimos.</w:t>
      </w:r>
    </w:p>
    <w:p w14:paraId="7A2BED15" w14:textId="74970965" w:rsidR="000C0F79" w:rsidRPr="00461C60" w:rsidRDefault="000C0F79" w:rsidP="00461C60">
      <w:pPr>
        <w:jc w:val="both"/>
        <w:rPr>
          <w:u w:val="single"/>
        </w:rPr>
      </w:pPr>
      <w:r w:rsidRPr="00461C60">
        <w:rPr>
          <w:color w:val="B85A22" w:themeColor="accent2" w:themeShade="BF"/>
          <w:u w:val="single"/>
        </w:rPr>
        <w:t>Organização</w:t>
      </w:r>
      <w:r w:rsidRPr="00461C60">
        <w:rPr>
          <w:u w:val="single"/>
        </w:rPr>
        <w:t xml:space="preserve"> </w:t>
      </w:r>
      <w:r w:rsidRPr="00461C60">
        <w:rPr>
          <w:color w:val="B85A22" w:themeColor="accent2" w:themeShade="BF"/>
          <w:u w:val="single"/>
        </w:rPr>
        <w:t>e</w:t>
      </w:r>
      <w:r w:rsidRPr="00461C60">
        <w:rPr>
          <w:u w:val="single"/>
        </w:rPr>
        <w:t xml:space="preserve"> </w:t>
      </w:r>
      <w:r w:rsidRPr="00461C60">
        <w:rPr>
          <w:color w:val="B85A22" w:themeColor="accent2" w:themeShade="BF"/>
          <w:u w:val="single"/>
        </w:rPr>
        <w:t>Escalabilidade</w:t>
      </w:r>
    </w:p>
    <w:p w14:paraId="3EF1047D" w14:textId="77777777" w:rsidR="000C0F79" w:rsidRDefault="00106EF9" w:rsidP="00461C60">
      <w:pPr>
        <w:jc w:val="both"/>
      </w:pPr>
      <w:r>
        <w:t xml:space="preserve">Acima de tudo, por ser construída numa lógica orientada a objetos, a nossa plataforma destaca-se pela organização e pela escalabilidade. </w:t>
      </w:r>
    </w:p>
    <w:p w14:paraId="53FBC44B" w14:textId="1251F504" w:rsidR="0066023C" w:rsidRDefault="00106EF9" w:rsidP="00461C60">
      <w:pPr>
        <w:jc w:val="both"/>
      </w:pPr>
      <w:r>
        <w:t xml:space="preserve">Todos os documentos estão devidamente organizados em pastas consoante a sua utilidade, ou seja, as pastas </w:t>
      </w:r>
      <w:proofErr w:type="spellStart"/>
      <w:r>
        <w:t>Models</w:t>
      </w:r>
      <w:proofErr w:type="spellEnd"/>
      <w:r w:rsidR="000C0F79">
        <w:t>(classe que criam os objetos)</w:t>
      </w:r>
      <w:r>
        <w:t>, Templates</w:t>
      </w:r>
      <w:r w:rsidR="000C0F79">
        <w:t xml:space="preserve"> (páginas a incluir dentro de outras páginas)</w:t>
      </w:r>
      <w:r>
        <w:t xml:space="preserve">, </w:t>
      </w:r>
      <w:proofErr w:type="spellStart"/>
      <w:r>
        <w:t>Database</w:t>
      </w:r>
      <w:proofErr w:type="spellEnd"/>
      <w:r w:rsidR="000C0F79">
        <w:t xml:space="preserve"> (páginas com funções de interação com a base de dados)</w:t>
      </w:r>
      <w:r>
        <w:t xml:space="preserve">, CSS,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Config</w:t>
      </w:r>
      <w:proofErr w:type="spellEnd"/>
      <w:r w:rsidR="000C0F79">
        <w:t xml:space="preserve"> (com a definição da ligação à base de dados)</w:t>
      </w:r>
      <w:r>
        <w:t xml:space="preserve">, </w:t>
      </w:r>
      <w:proofErr w:type="spellStart"/>
      <w:r>
        <w:t>Images</w:t>
      </w:r>
      <w:proofErr w:type="spellEnd"/>
      <w:r>
        <w:t xml:space="preserve"> e </w:t>
      </w:r>
      <w:proofErr w:type="spellStart"/>
      <w:r>
        <w:t>mySQL</w:t>
      </w:r>
      <w:proofErr w:type="spellEnd"/>
      <w:r>
        <w:t xml:space="preserve"> </w:t>
      </w:r>
      <w:r w:rsidR="000C0F79">
        <w:t xml:space="preserve">(instruções para criação das tabelas), </w:t>
      </w:r>
      <w:r>
        <w:t>guardam as páginas</w:t>
      </w:r>
      <w:r w:rsidR="000C0F79">
        <w:t xml:space="preserve"> PHP</w:t>
      </w:r>
      <w:r>
        <w:t xml:space="preserve"> que queremos incluir</w:t>
      </w:r>
      <w:r w:rsidR="000C0F79">
        <w:t xml:space="preserve"> pelo método “</w:t>
      </w:r>
      <w:proofErr w:type="spellStart"/>
      <w:r w:rsidR="000C0F79">
        <w:t>include</w:t>
      </w:r>
      <w:proofErr w:type="spellEnd"/>
      <w:r w:rsidR="000C0F79">
        <w:t>()”</w:t>
      </w:r>
      <w:r>
        <w:t xml:space="preserve"> nas páginas </w:t>
      </w:r>
      <w:r w:rsidR="000C0F79">
        <w:t>que mostramos. Isto permite um código mais “limpo” e facilmente manipulável, sem necessidade de repetir a estrutura em cada página que se abre. Dada a estruturação, é possível utilizar a plataforma com 10 ou com 1000 entidades registadas.</w:t>
      </w:r>
    </w:p>
    <w:p w14:paraId="3C1C94A6" w14:textId="4C445E3B" w:rsidR="0066023C" w:rsidRPr="00461C60" w:rsidRDefault="0066023C" w:rsidP="00461C60">
      <w:pPr>
        <w:jc w:val="both"/>
        <w:rPr>
          <w:u w:val="single"/>
        </w:rPr>
      </w:pPr>
      <w:r w:rsidRPr="00461C60">
        <w:rPr>
          <w:color w:val="B85A22" w:themeColor="accent2" w:themeShade="BF"/>
          <w:u w:val="single"/>
        </w:rPr>
        <w:t>Tipologia</w:t>
      </w:r>
      <w:r w:rsidRPr="00461C60">
        <w:rPr>
          <w:u w:val="single"/>
        </w:rPr>
        <w:t xml:space="preserve"> </w:t>
      </w:r>
      <w:r w:rsidRPr="00461C60">
        <w:rPr>
          <w:color w:val="B85A22" w:themeColor="accent2" w:themeShade="BF"/>
          <w:u w:val="single"/>
        </w:rPr>
        <w:t>do</w:t>
      </w:r>
      <w:r w:rsidRPr="00461C60">
        <w:rPr>
          <w:u w:val="single"/>
        </w:rPr>
        <w:t xml:space="preserve"> </w:t>
      </w:r>
      <w:r w:rsidRPr="00461C60">
        <w:rPr>
          <w:color w:val="B85A22" w:themeColor="accent2" w:themeShade="BF"/>
          <w:u w:val="single"/>
        </w:rPr>
        <w:t>utilizador</w:t>
      </w:r>
    </w:p>
    <w:p w14:paraId="28D95884" w14:textId="6D315E56" w:rsidR="0066023C" w:rsidRDefault="0066023C" w:rsidP="00461C60">
      <w:pPr>
        <w:jc w:val="both"/>
      </w:pPr>
      <w:r>
        <w:t>Sendo acedida por diversos utilizadores, consideramos indispensável a distinção entre o utilizador normal e o administrador. Assim, se a plataforma for acedida por um utilizador-cliente, terá acesso a um tipo de informação, enquanto que se for acedida pelo administrador, terá acesso a outro tipo de informação.</w:t>
      </w:r>
    </w:p>
    <w:p w14:paraId="7AFD7B48" w14:textId="299A1C77" w:rsidR="0066023C" w:rsidRPr="00461C60" w:rsidRDefault="0066023C" w:rsidP="00461C60">
      <w:pPr>
        <w:jc w:val="both"/>
        <w:rPr>
          <w:color w:val="B85A22" w:themeColor="accent2" w:themeShade="BF"/>
          <w:u w:val="single"/>
        </w:rPr>
      </w:pPr>
      <w:r w:rsidRPr="00461C60">
        <w:rPr>
          <w:color w:val="B85A22" w:themeColor="accent2" w:themeShade="BF"/>
          <w:u w:val="single"/>
        </w:rPr>
        <w:t>Segurança</w:t>
      </w:r>
    </w:p>
    <w:p w14:paraId="39D1A9FA" w14:textId="19FD0451" w:rsidR="000C0F79" w:rsidRDefault="0066023C" w:rsidP="00461C60">
      <w:pPr>
        <w:jc w:val="both"/>
      </w:pPr>
      <w:r>
        <w:t>Todas as palavras-passe de acesso dos utilizadores são codificadas pelo método md5(). Consideramos que ainda é um método que garante os níveis de encriptação necessários para este tipo de plataforma.</w:t>
      </w:r>
    </w:p>
    <w:p w14:paraId="672A765C" w14:textId="1C5E17F9" w:rsidR="00106EF9" w:rsidRPr="00461C60" w:rsidRDefault="004E4833" w:rsidP="00461C60">
      <w:pPr>
        <w:jc w:val="both"/>
        <w:rPr>
          <w:color w:val="B85A22" w:themeColor="accent2" w:themeShade="BF"/>
          <w:u w:val="single"/>
        </w:rPr>
      </w:pPr>
      <w:r w:rsidRPr="00461C60">
        <w:rPr>
          <w:color w:val="B85A22" w:themeColor="accent2" w:themeShade="BF"/>
          <w:u w:val="single"/>
        </w:rPr>
        <w:t>Oportunidade</w:t>
      </w:r>
    </w:p>
    <w:p w14:paraId="60CA7782" w14:textId="0DC7849E" w:rsidR="004E4833" w:rsidRDefault="004E4833" w:rsidP="00461C60">
      <w:pPr>
        <w:jc w:val="both"/>
      </w:pPr>
      <w:r>
        <w:t>A utilidade deste tipo de plataformas é maior do que se pode pensar. Na verdade, todos os dias as empresas pedem este tipo de soluções. A aplicação de uma versão refinada desta plataforma seria o passo seguinte no seu desenvolvimento. Consideramos que é uma oportunidade que gostaríamos de experimentar, independentemente do mercado a que se destina, dada a sua conceção orientada a objetos.</w:t>
      </w:r>
    </w:p>
    <w:bookmarkEnd w:id="4"/>
    <w:p w14:paraId="2F72F204" w14:textId="4178449E" w:rsidR="00461C60" w:rsidRDefault="00461C60" w:rsidP="00461C60">
      <w:pPr>
        <w:jc w:val="both"/>
      </w:pPr>
    </w:p>
    <w:p w14:paraId="3DED3AB7" w14:textId="09E886BB" w:rsidR="00461C60" w:rsidRDefault="00461C60" w:rsidP="00461C60">
      <w:pPr>
        <w:jc w:val="both"/>
      </w:pPr>
      <w:r w:rsidRPr="00461C60">
        <w:rPr>
          <w:color w:val="B85A22" w:themeColor="accent2" w:themeShade="BF"/>
          <w:u w:val="single"/>
        </w:rPr>
        <w:t>Auto</w:t>
      </w:r>
      <w:r>
        <w:rPr>
          <w:color w:val="B85A22" w:themeColor="accent2" w:themeShade="BF"/>
          <w:u w:val="single"/>
        </w:rPr>
        <w:t>a</w:t>
      </w:r>
      <w:r w:rsidRPr="00461C60">
        <w:rPr>
          <w:color w:val="B85A22" w:themeColor="accent2" w:themeShade="BF"/>
          <w:u w:val="single"/>
        </w:rPr>
        <w:t>valiação</w:t>
      </w:r>
    </w:p>
    <w:p w14:paraId="5BC0C92D" w14:textId="3CDEBA4C" w:rsidR="00461C60" w:rsidRDefault="00461C60" w:rsidP="00461C60">
      <w:pPr>
        <w:jc w:val="both"/>
      </w:pPr>
      <w:r>
        <w:t>Pedro – considerando a evolução conseguida dentro de um mundo totalmente novo, com soluções simples, mas funcionais, ainda que nem sempre consistentes, considero que os meus resultados valem 15 valores.</w:t>
      </w:r>
    </w:p>
    <w:p w14:paraId="1149EADC" w14:textId="7A1B3657" w:rsidR="00461C60" w:rsidRPr="0021551B" w:rsidRDefault="00461C60" w:rsidP="00461C60">
      <w:pPr>
        <w:jc w:val="both"/>
      </w:pPr>
      <w:proofErr w:type="spellStart"/>
      <w:r>
        <w:t>Sergii</w:t>
      </w:r>
      <w:proofErr w:type="spellEnd"/>
      <w:r>
        <w:t xml:space="preserve"> -   </w:t>
      </w:r>
    </w:p>
    <w:p w14:paraId="071D2D9E" w14:textId="416297C5" w:rsidR="004E4833" w:rsidRPr="0021551B" w:rsidRDefault="004E4833" w:rsidP="00461C60">
      <w:pPr>
        <w:tabs>
          <w:tab w:val="left" w:pos="3110"/>
        </w:tabs>
        <w:jc w:val="both"/>
      </w:pPr>
    </w:p>
    <w:sectPr w:rsidR="004E4833" w:rsidRPr="0021551B" w:rsidSect="00E2496C">
      <w:headerReference w:type="default" r:id="rId10"/>
      <w:footerReference w:type="default" r:id="rId11"/>
      <w:headerReference w:type="first" r:id="rId12"/>
      <w:pgSz w:w="11906" w:h="16838" w:code="9"/>
      <w:pgMar w:top="1134" w:right="991" w:bottom="1440" w:left="1440" w:header="284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3F708" w14:textId="77777777" w:rsidR="00EA3FAD" w:rsidRDefault="00EA3FAD" w:rsidP="008F07DC">
      <w:pPr>
        <w:spacing w:before="0"/>
      </w:pPr>
      <w:r>
        <w:separator/>
      </w:r>
    </w:p>
  </w:endnote>
  <w:endnote w:type="continuationSeparator" w:id="0">
    <w:p w14:paraId="765AF716" w14:textId="77777777" w:rsidR="00EA3FAD" w:rsidRDefault="00EA3FAD" w:rsidP="008F07DC">
      <w:pPr>
        <w:spacing w:before="0"/>
      </w:pPr>
      <w:r>
        <w:continuationSeparator/>
      </w:r>
    </w:p>
  </w:endnote>
  <w:endnote w:type="continuationNotice" w:id="1">
    <w:p w14:paraId="36D5DFF4" w14:textId="77777777" w:rsidR="00EA3FAD" w:rsidRDefault="00EA3FAD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lleniaUPC">
    <w:altName w:val="DilleniaUPC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61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rodapé com data, título do documento e número de página"/>
    </w:tblPr>
    <w:tblGrid>
      <w:gridCol w:w="3571"/>
      <w:gridCol w:w="4203"/>
      <w:gridCol w:w="2196"/>
    </w:tblGrid>
    <w:tr w:rsidR="00A57FB6" w14:paraId="3CDF28CB" w14:textId="77777777" w:rsidTr="00312785">
      <w:tc>
        <w:tcPr>
          <w:tcW w:w="3402" w:type="dxa"/>
        </w:tcPr>
        <w:sdt>
          <w:sdtPr>
            <w:alias w:val="Introduza a data:"/>
            <w:tag w:val="Introduza a data:"/>
            <w:id w:val="722341854"/>
            <w:placeholder>
              <w:docPart w:val="10454ABBBD074EDBA298AE2B28651B7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12391F57" w14:textId="77777777" w:rsidR="00A57FB6" w:rsidRPr="00F23323" w:rsidRDefault="00A57FB6" w:rsidP="008614CA">
              <w:pPr>
                <w:pStyle w:val="Rodap"/>
              </w:pPr>
              <w:r>
                <w:t>Instituto Superior de Tecnologias Avançadas do Porto</w:t>
              </w:r>
            </w:p>
          </w:sdtContent>
        </w:sdt>
      </w:tc>
      <w:tc>
        <w:tcPr>
          <w:tcW w:w="4004" w:type="dxa"/>
        </w:tcPr>
        <w:sdt>
          <w:sdtPr>
            <w:alias w:val="Introduza o título:"/>
            <w:tag w:val="Introduza o título:"/>
            <w:id w:val="93055469"/>
            <w:placeholder>
              <w:docPart w:val="CEA47713008649B7B3BFA01261B5073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14:paraId="34740D7F" w14:textId="683B12BB" w:rsidR="00A57FB6" w:rsidRPr="00F23323" w:rsidRDefault="00E2496C" w:rsidP="002948C1">
              <w:pPr>
                <w:pStyle w:val="RodapAlinhadoaoCentro"/>
                <w:ind w:left="434"/>
              </w:pPr>
              <w:r>
                <w:t>Relatório SOBRE DESENVOLVIMENTO do projeto:</w:t>
              </w:r>
              <w:r>
                <w:br/>
                <w:t xml:space="preserve"> “Plataforma Web para clientes DE UMA FÁBRICA de calçado”</w:t>
              </w:r>
            </w:p>
          </w:sdtContent>
        </w:sdt>
      </w:tc>
      <w:tc>
        <w:tcPr>
          <w:tcW w:w="2092" w:type="dxa"/>
        </w:tcPr>
        <w:p w14:paraId="63368026" w14:textId="2935AF5A" w:rsidR="00A57FB6" w:rsidRPr="00543FAF" w:rsidRDefault="00A57FB6" w:rsidP="002948C1">
          <w:pPr>
            <w:pStyle w:val="RodapAlinhadoDireita"/>
          </w:pPr>
          <w:r w:rsidRPr="00F23323">
            <w:rPr>
              <w:lang w:bidi="pt-PT"/>
            </w:rPr>
            <w:fldChar w:fldCharType="begin"/>
          </w:r>
          <w:r w:rsidRPr="00F23323">
            <w:rPr>
              <w:lang w:bidi="pt-PT"/>
            </w:rPr>
            <w:instrText xml:space="preserve"> PAGE   \* MERGEFORMAT </w:instrText>
          </w:r>
          <w:r w:rsidRPr="00F23323">
            <w:rPr>
              <w:lang w:bidi="pt-PT"/>
            </w:rPr>
            <w:fldChar w:fldCharType="separate"/>
          </w:r>
          <w:r>
            <w:rPr>
              <w:noProof/>
              <w:lang w:bidi="pt-PT"/>
            </w:rPr>
            <w:t>17</w:t>
          </w:r>
          <w:r w:rsidRPr="00F23323">
            <w:rPr>
              <w:lang w:bidi="pt-PT"/>
            </w:rPr>
            <w:fldChar w:fldCharType="end"/>
          </w:r>
        </w:p>
      </w:tc>
    </w:tr>
  </w:tbl>
  <w:p w14:paraId="582CB84E" w14:textId="77777777" w:rsidR="00A57FB6" w:rsidRDefault="00A57FB6" w:rsidP="00E475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02B31" w14:textId="77777777" w:rsidR="00EA3FAD" w:rsidRDefault="00EA3FAD" w:rsidP="008F07DC">
      <w:pPr>
        <w:spacing w:before="0"/>
      </w:pPr>
      <w:r>
        <w:separator/>
      </w:r>
    </w:p>
  </w:footnote>
  <w:footnote w:type="continuationSeparator" w:id="0">
    <w:p w14:paraId="797EC2C2" w14:textId="77777777" w:rsidR="00EA3FAD" w:rsidRDefault="00EA3FAD" w:rsidP="008F07DC">
      <w:pPr>
        <w:spacing w:before="0"/>
      </w:pPr>
      <w:r>
        <w:continuationSeparator/>
      </w:r>
    </w:p>
  </w:footnote>
  <w:footnote w:type="continuationNotice" w:id="1">
    <w:p w14:paraId="6E325418" w14:textId="77777777" w:rsidR="00EA3FAD" w:rsidRDefault="00EA3FAD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  <w:szCs w:val="22"/>
      </w:rPr>
      <w:alias w:val="Título:"/>
      <w:tag w:val="Título:"/>
      <w:id w:val="-1184282466"/>
      <w:placeholder>
        <w:docPart w:val="CE9876D8D4B9443293099313EAA3610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 w:multiLine="1"/>
    </w:sdtPr>
    <w:sdtEndPr/>
    <w:sdtContent>
      <w:p w14:paraId="2E6C9209" w14:textId="49516705" w:rsidR="00A57FB6" w:rsidRPr="00E2496C" w:rsidRDefault="004A7092" w:rsidP="00ED4FC2">
        <w:pPr>
          <w:pStyle w:val="Ttulo1"/>
          <w:rPr>
            <w:sz w:val="22"/>
            <w:szCs w:val="22"/>
          </w:rPr>
        </w:pPr>
        <w:r w:rsidRPr="00E2496C">
          <w:rPr>
            <w:sz w:val="22"/>
            <w:szCs w:val="22"/>
          </w:rPr>
          <w:t>Relatório SOBRE DESENVOLVIMENTO do projeto</w:t>
        </w:r>
        <w:r w:rsidR="00E2496C">
          <w:rPr>
            <w:sz w:val="22"/>
            <w:szCs w:val="22"/>
          </w:rPr>
          <w:t>:</w:t>
        </w:r>
        <w:r w:rsidR="00E2496C">
          <w:rPr>
            <w:sz w:val="22"/>
            <w:szCs w:val="22"/>
          </w:rPr>
          <w:br/>
          <w:t xml:space="preserve"> </w:t>
        </w:r>
        <w:r w:rsidRPr="00E2496C">
          <w:rPr>
            <w:sz w:val="22"/>
            <w:szCs w:val="22"/>
          </w:rPr>
          <w:t xml:space="preserve">“Plataforma Web para clientes </w:t>
        </w:r>
        <w:r w:rsidR="00E2496C" w:rsidRPr="00E2496C">
          <w:rPr>
            <w:sz w:val="22"/>
            <w:szCs w:val="22"/>
          </w:rPr>
          <w:t>DE UMA</w:t>
        </w:r>
        <w:r w:rsidRPr="00E2496C">
          <w:rPr>
            <w:sz w:val="22"/>
            <w:szCs w:val="22"/>
          </w:rPr>
          <w:t xml:space="preserve"> FÁBRICA de calçado”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63CB4" w14:textId="77777777" w:rsidR="00A57FB6" w:rsidRDefault="00A57FB6">
    <w:pPr>
      <w:pStyle w:val="Cabealho"/>
    </w:pPr>
    <w:r>
      <w:rPr>
        <w:noProof/>
        <w:lang w:eastAsia="pt-PT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66523771" wp14:editId="7B25D006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Grupo 2" descr="Barra lateral decorativa com um retângulo vertical, fino e longo, um espaço e um quadrado pequeno por baix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Retângulo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Retângulo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18D99BCF" id="Grupo 2" o:spid="_x0000_s1026" alt="Barra lateral decorativa com um retângulo vertical, fino e longo, um espaço e um quadrado pequeno por baixo" style="position:absolute;margin-left:0;margin-top:0;width:18pt;height:10in;z-index:251658240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">
              <v:rect id="Retângulo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b85a22 [2405]" stroked="f" strokeweight="1pt"/>
              <v:rect id="Retângulo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" fillcolor="#345c7d [16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Listanumerada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21150"/>
    <w:multiLevelType w:val="hybridMultilevel"/>
    <w:tmpl w:val="6AB06A1A"/>
    <w:lvl w:ilvl="0" w:tplc="C9684F2E">
      <w:start w:val="1"/>
      <w:numFmt w:val="decimal"/>
      <w:lvlText w:val="(%1)"/>
      <w:lvlJc w:val="left"/>
      <w:pPr>
        <w:ind w:left="1080" w:hanging="360"/>
      </w:pPr>
      <w:rPr>
        <w:rFonts w:hint="default"/>
        <w:color w:val="5F5F5F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5635F67"/>
    <w:multiLevelType w:val="hybridMultilevel"/>
    <w:tmpl w:val="A13CEA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AFA"/>
    <w:multiLevelType w:val="hybridMultilevel"/>
    <w:tmpl w:val="445622DA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530219"/>
    <w:multiLevelType w:val="hybridMultilevel"/>
    <w:tmpl w:val="57CEE4A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11"/>
  </w:num>
  <w:num w:numId="20">
    <w:abstractNumId w:val="12"/>
  </w:num>
  <w:num w:numId="21">
    <w:abstractNumId w:val="1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6F"/>
    <w:rsid w:val="00003649"/>
    <w:rsid w:val="00011E4B"/>
    <w:rsid w:val="00012BE9"/>
    <w:rsid w:val="000314AC"/>
    <w:rsid w:val="00037275"/>
    <w:rsid w:val="0004246D"/>
    <w:rsid w:val="00046FD0"/>
    <w:rsid w:val="00051734"/>
    <w:rsid w:val="00074F9A"/>
    <w:rsid w:val="00091663"/>
    <w:rsid w:val="000A2EA9"/>
    <w:rsid w:val="000A56B5"/>
    <w:rsid w:val="000B14E1"/>
    <w:rsid w:val="000C0F79"/>
    <w:rsid w:val="000D0F2E"/>
    <w:rsid w:val="000D22C9"/>
    <w:rsid w:val="000E5620"/>
    <w:rsid w:val="000E5AB9"/>
    <w:rsid w:val="000E610F"/>
    <w:rsid w:val="00106EF9"/>
    <w:rsid w:val="00113309"/>
    <w:rsid w:val="001216E7"/>
    <w:rsid w:val="001269DA"/>
    <w:rsid w:val="00134C67"/>
    <w:rsid w:val="00141FDA"/>
    <w:rsid w:val="00142656"/>
    <w:rsid w:val="0014335F"/>
    <w:rsid w:val="00145A32"/>
    <w:rsid w:val="00176AE0"/>
    <w:rsid w:val="00192335"/>
    <w:rsid w:val="001951A9"/>
    <w:rsid w:val="001B088C"/>
    <w:rsid w:val="001B79C3"/>
    <w:rsid w:val="001C1B9A"/>
    <w:rsid w:val="001D2BE4"/>
    <w:rsid w:val="001D57F8"/>
    <w:rsid w:val="001D7976"/>
    <w:rsid w:val="001E1E43"/>
    <w:rsid w:val="001F0FF0"/>
    <w:rsid w:val="001F576C"/>
    <w:rsid w:val="00211422"/>
    <w:rsid w:val="002114AD"/>
    <w:rsid w:val="00212507"/>
    <w:rsid w:val="0021551B"/>
    <w:rsid w:val="00240408"/>
    <w:rsid w:val="002410AE"/>
    <w:rsid w:val="00250B13"/>
    <w:rsid w:val="0025622E"/>
    <w:rsid w:val="00276B05"/>
    <w:rsid w:val="00277A8A"/>
    <w:rsid w:val="00281790"/>
    <w:rsid w:val="00293B83"/>
    <w:rsid w:val="002948C1"/>
    <w:rsid w:val="002A61C8"/>
    <w:rsid w:val="002C4FCB"/>
    <w:rsid w:val="002C698A"/>
    <w:rsid w:val="002E045D"/>
    <w:rsid w:val="002F060A"/>
    <w:rsid w:val="0030307D"/>
    <w:rsid w:val="00306A62"/>
    <w:rsid w:val="00310377"/>
    <w:rsid w:val="00311AA0"/>
    <w:rsid w:val="00312785"/>
    <w:rsid w:val="00325AE9"/>
    <w:rsid w:val="00330AC8"/>
    <w:rsid w:val="003341DE"/>
    <w:rsid w:val="00336A0E"/>
    <w:rsid w:val="00344BC4"/>
    <w:rsid w:val="0035690F"/>
    <w:rsid w:val="00363DBC"/>
    <w:rsid w:val="003726AB"/>
    <w:rsid w:val="00382BD1"/>
    <w:rsid w:val="00387BCA"/>
    <w:rsid w:val="00392E56"/>
    <w:rsid w:val="00395132"/>
    <w:rsid w:val="003E3E20"/>
    <w:rsid w:val="003F67FF"/>
    <w:rsid w:val="00401B86"/>
    <w:rsid w:val="00403ABD"/>
    <w:rsid w:val="00406B33"/>
    <w:rsid w:val="004104BB"/>
    <w:rsid w:val="00411F9A"/>
    <w:rsid w:val="004300DE"/>
    <w:rsid w:val="0045385B"/>
    <w:rsid w:val="00453D44"/>
    <w:rsid w:val="0045438B"/>
    <w:rsid w:val="00461C60"/>
    <w:rsid w:val="004921FC"/>
    <w:rsid w:val="00493790"/>
    <w:rsid w:val="004A7092"/>
    <w:rsid w:val="004A7628"/>
    <w:rsid w:val="004C014A"/>
    <w:rsid w:val="004C3C60"/>
    <w:rsid w:val="004E13B6"/>
    <w:rsid w:val="004E4833"/>
    <w:rsid w:val="004E528B"/>
    <w:rsid w:val="004F4B35"/>
    <w:rsid w:val="004F4CF4"/>
    <w:rsid w:val="005062FE"/>
    <w:rsid w:val="0051170B"/>
    <w:rsid w:val="00527323"/>
    <w:rsid w:val="00544DC8"/>
    <w:rsid w:val="00553C24"/>
    <w:rsid w:val="00555B9F"/>
    <w:rsid w:val="00565B1E"/>
    <w:rsid w:val="00567D6F"/>
    <w:rsid w:val="005732F9"/>
    <w:rsid w:val="00581F73"/>
    <w:rsid w:val="00595267"/>
    <w:rsid w:val="005A0354"/>
    <w:rsid w:val="005A2398"/>
    <w:rsid w:val="005A7748"/>
    <w:rsid w:val="005B4E44"/>
    <w:rsid w:val="005C55A0"/>
    <w:rsid w:val="005C572C"/>
    <w:rsid w:val="005D0168"/>
    <w:rsid w:val="005F1E14"/>
    <w:rsid w:val="005F2D1F"/>
    <w:rsid w:val="005F3E61"/>
    <w:rsid w:val="00603909"/>
    <w:rsid w:val="006065F7"/>
    <w:rsid w:val="00623EA5"/>
    <w:rsid w:val="00634269"/>
    <w:rsid w:val="0063542C"/>
    <w:rsid w:val="0064417D"/>
    <w:rsid w:val="0066023C"/>
    <w:rsid w:val="00660B47"/>
    <w:rsid w:val="00665999"/>
    <w:rsid w:val="006973A4"/>
    <w:rsid w:val="006A3CE7"/>
    <w:rsid w:val="006B7446"/>
    <w:rsid w:val="006C1BBA"/>
    <w:rsid w:val="006E48F3"/>
    <w:rsid w:val="006E6F6D"/>
    <w:rsid w:val="006F2D0A"/>
    <w:rsid w:val="007011C3"/>
    <w:rsid w:val="00701586"/>
    <w:rsid w:val="00713ED5"/>
    <w:rsid w:val="007176A3"/>
    <w:rsid w:val="0073385E"/>
    <w:rsid w:val="00747507"/>
    <w:rsid w:val="0075464C"/>
    <w:rsid w:val="00755487"/>
    <w:rsid w:val="00763AEA"/>
    <w:rsid w:val="0076470D"/>
    <w:rsid w:val="00781FC1"/>
    <w:rsid w:val="007840C3"/>
    <w:rsid w:val="00793004"/>
    <w:rsid w:val="007948EF"/>
    <w:rsid w:val="007950D5"/>
    <w:rsid w:val="007A679B"/>
    <w:rsid w:val="007C21D0"/>
    <w:rsid w:val="007E67E3"/>
    <w:rsid w:val="007F13EE"/>
    <w:rsid w:val="007F4554"/>
    <w:rsid w:val="00813D06"/>
    <w:rsid w:val="00817E9D"/>
    <w:rsid w:val="008614CA"/>
    <w:rsid w:val="00865407"/>
    <w:rsid w:val="008948CF"/>
    <w:rsid w:val="008B2CE1"/>
    <w:rsid w:val="008C0D1A"/>
    <w:rsid w:val="008D2614"/>
    <w:rsid w:val="008D4035"/>
    <w:rsid w:val="008D5B6E"/>
    <w:rsid w:val="008E544A"/>
    <w:rsid w:val="008E5E49"/>
    <w:rsid w:val="008F0252"/>
    <w:rsid w:val="008F07DC"/>
    <w:rsid w:val="008F20FD"/>
    <w:rsid w:val="008F6FD3"/>
    <w:rsid w:val="00906393"/>
    <w:rsid w:val="00910BF2"/>
    <w:rsid w:val="00941F89"/>
    <w:rsid w:val="00946A6B"/>
    <w:rsid w:val="00947307"/>
    <w:rsid w:val="00956489"/>
    <w:rsid w:val="009840B6"/>
    <w:rsid w:val="00986495"/>
    <w:rsid w:val="009B5F35"/>
    <w:rsid w:val="009C3952"/>
    <w:rsid w:val="009D296D"/>
    <w:rsid w:val="009D4C05"/>
    <w:rsid w:val="009D520D"/>
    <w:rsid w:val="009E008B"/>
    <w:rsid w:val="009E0738"/>
    <w:rsid w:val="009F6128"/>
    <w:rsid w:val="009F743F"/>
    <w:rsid w:val="00A34C35"/>
    <w:rsid w:val="00A44617"/>
    <w:rsid w:val="00A57FB6"/>
    <w:rsid w:val="00A60840"/>
    <w:rsid w:val="00A70318"/>
    <w:rsid w:val="00A706B8"/>
    <w:rsid w:val="00A75B22"/>
    <w:rsid w:val="00AB130B"/>
    <w:rsid w:val="00AB4395"/>
    <w:rsid w:val="00AC067D"/>
    <w:rsid w:val="00AD1DD2"/>
    <w:rsid w:val="00AF2C96"/>
    <w:rsid w:val="00B15332"/>
    <w:rsid w:val="00B2276F"/>
    <w:rsid w:val="00B249C5"/>
    <w:rsid w:val="00B2778D"/>
    <w:rsid w:val="00B50C83"/>
    <w:rsid w:val="00B52832"/>
    <w:rsid w:val="00B55441"/>
    <w:rsid w:val="00B573D6"/>
    <w:rsid w:val="00B62B20"/>
    <w:rsid w:val="00B64FB5"/>
    <w:rsid w:val="00B70362"/>
    <w:rsid w:val="00B712A8"/>
    <w:rsid w:val="00B74C3D"/>
    <w:rsid w:val="00B91C8D"/>
    <w:rsid w:val="00B92195"/>
    <w:rsid w:val="00BA2D21"/>
    <w:rsid w:val="00BA2D4F"/>
    <w:rsid w:val="00BA634E"/>
    <w:rsid w:val="00C001EB"/>
    <w:rsid w:val="00C058A4"/>
    <w:rsid w:val="00C234AA"/>
    <w:rsid w:val="00C24E34"/>
    <w:rsid w:val="00C34EDE"/>
    <w:rsid w:val="00C64B34"/>
    <w:rsid w:val="00C66FCB"/>
    <w:rsid w:val="00C7523F"/>
    <w:rsid w:val="00C8016B"/>
    <w:rsid w:val="00C91B77"/>
    <w:rsid w:val="00C91BEC"/>
    <w:rsid w:val="00C97B6A"/>
    <w:rsid w:val="00CA0B14"/>
    <w:rsid w:val="00CC348C"/>
    <w:rsid w:val="00CD47B2"/>
    <w:rsid w:val="00CD57B7"/>
    <w:rsid w:val="00CD7E40"/>
    <w:rsid w:val="00CE7F84"/>
    <w:rsid w:val="00D013C6"/>
    <w:rsid w:val="00D01433"/>
    <w:rsid w:val="00D0360F"/>
    <w:rsid w:val="00D0419D"/>
    <w:rsid w:val="00D34814"/>
    <w:rsid w:val="00D43866"/>
    <w:rsid w:val="00D544CF"/>
    <w:rsid w:val="00D63E6C"/>
    <w:rsid w:val="00D77937"/>
    <w:rsid w:val="00D87F9B"/>
    <w:rsid w:val="00DA2EDF"/>
    <w:rsid w:val="00DB3285"/>
    <w:rsid w:val="00DF0AF1"/>
    <w:rsid w:val="00E01322"/>
    <w:rsid w:val="00E01D28"/>
    <w:rsid w:val="00E1275E"/>
    <w:rsid w:val="00E168E8"/>
    <w:rsid w:val="00E2496C"/>
    <w:rsid w:val="00E3304C"/>
    <w:rsid w:val="00E33069"/>
    <w:rsid w:val="00E360CB"/>
    <w:rsid w:val="00E36EF8"/>
    <w:rsid w:val="00E41ED1"/>
    <w:rsid w:val="00E4205C"/>
    <w:rsid w:val="00E475F2"/>
    <w:rsid w:val="00E54C93"/>
    <w:rsid w:val="00E62ECA"/>
    <w:rsid w:val="00E92088"/>
    <w:rsid w:val="00E95A15"/>
    <w:rsid w:val="00EA3FAD"/>
    <w:rsid w:val="00EA63FF"/>
    <w:rsid w:val="00EB02F1"/>
    <w:rsid w:val="00EC0368"/>
    <w:rsid w:val="00EC1DE7"/>
    <w:rsid w:val="00EC3648"/>
    <w:rsid w:val="00EC3892"/>
    <w:rsid w:val="00EC3C4C"/>
    <w:rsid w:val="00ED4FC2"/>
    <w:rsid w:val="00ED6967"/>
    <w:rsid w:val="00EE4A54"/>
    <w:rsid w:val="00EF2324"/>
    <w:rsid w:val="00EF30FD"/>
    <w:rsid w:val="00F13AE4"/>
    <w:rsid w:val="00F16208"/>
    <w:rsid w:val="00F23068"/>
    <w:rsid w:val="00F2758D"/>
    <w:rsid w:val="00F52A5B"/>
    <w:rsid w:val="00F72FEF"/>
    <w:rsid w:val="00FA3758"/>
    <w:rsid w:val="00FB43BA"/>
    <w:rsid w:val="00FC4157"/>
    <w:rsid w:val="00FD1F11"/>
    <w:rsid w:val="00FD3A33"/>
    <w:rsid w:val="00FD3C27"/>
    <w:rsid w:val="00FD788D"/>
    <w:rsid w:val="00FE0E95"/>
    <w:rsid w:val="00FF6CB1"/>
    <w:rsid w:val="1B62D6CF"/>
    <w:rsid w:val="34E95A23"/>
    <w:rsid w:val="3A7A8F28"/>
    <w:rsid w:val="3CD1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2847"/>
  <w15:chartTrackingRefBased/>
  <w15:docId w15:val="{5A9CAC6E-3F25-4F61-9DDA-E3929ECD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F84"/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Ttulo2"/>
    <w:link w:val="Ttulo1Carter"/>
    <w:uiPriority w:val="9"/>
    <w:qFormat/>
    <w:rsid w:val="004F4B35"/>
    <w:pPr>
      <w:keepNext/>
      <w:keepLines/>
      <w:spacing w:after="40"/>
      <w:contextualSpacing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tulo2">
    <w:name w:val="heading 2"/>
    <w:basedOn w:val="Normal"/>
    <w:next w:val="Ttulo3"/>
    <w:link w:val="Ttulo2Carter"/>
    <w:uiPriority w:val="9"/>
    <w:unhideWhenUsed/>
    <w:qFormat/>
    <w:rsid w:val="004F4B35"/>
    <w:pPr>
      <w:keepNext/>
      <w:keepLines/>
      <w:pBdr>
        <w:top w:val="single" w:sz="4" w:space="1" w:color="B85A22" w:themeColor="accent2" w:themeShade="BF"/>
      </w:pBdr>
      <w:spacing w:before="360" w:after="120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Ttulo3">
    <w:name w:val="heading 3"/>
    <w:basedOn w:val="Normal"/>
    <w:link w:val="Ttulo3Carter"/>
    <w:uiPriority w:val="9"/>
    <w:unhideWhenUsed/>
    <w:qFormat/>
    <w:rsid w:val="007A679B"/>
    <w:pPr>
      <w:keepNext/>
      <w:keepLines/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703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555A3C" w:themeColor="accent3" w:themeShade="80"/>
      <w:sz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555A3C" w:themeColor="accent3" w:themeShade="80"/>
      <w:sz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B3C17" w:themeColor="accent2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B3C17" w:themeColor="accent2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arte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Cabealho">
    <w:name w:val="header"/>
    <w:basedOn w:val="Normal"/>
    <w:link w:val="CabealhoCarter"/>
    <w:uiPriority w:val="99"/>
    <w:unhideWhenUsed/>
    <w:rsid w:val="008F07DC"/>
  </w:style>
  <w:style w:type="character" w:customStyle="1" w:styleId="CabealhoCarter">
    <w:name w:val="Cabeçalho Caráter"/>
    <w:basedOn w:val="Tipodeletrapredefinidodopargrafo"/>
    <w:link w:val="Cabealho"/>
    <w:uiPriority w:val="99"/>
    <w:rsid w:val="008F07DC"/>
  </w:style>
  <w:style w:type="paragraph" w:styleId="Rodap">
    <w:name w:val="footer"/>
    <w:basedOn w:val="Normal"/>
    <w:link w:val="RodapCarter"/>
    <w:uiPriority w:val="99"/>
    <w:unhideWhenUsed/>
    <w:rsid w:val="008F07DC"/>
  </w:style>
  <w:style w:type="character" w:customStyle="1" w:styleId="RodapCarter">
    <w:name w:val="Rodapé Caráter"/>
    <w:basedOn w:val="Tipodeletrapredefinidodopargrafo"/>
    <w:link w:val="Rodap"/>
    <w:uiPriority w:val="99"/>
    <w:rsid w:val="008F07DC"/>
  </w:style>
  <w:style w:type="character" w:customStyle="1" w:styleId="Ttulo3Carter">
    <w:name w:val="Título 3 Caráter"/>
    <w:basedOn w:val="Tipodeletrapredefinidodopargrafo"/>
    <w:link w:val="Ttulo3"/>
    <w:uiPriority w:val="9"/>
    <w:rsid w:val="007A679B"/>
    <w:rPr>
      <w:rFonts w:asciiTheme="majorHAnsi" w:eastAsiaTheme="majorEastAsia" w:hAnsiTheme="majorHAnsi" w:cstheme="majorBidi"/>
      <w:b/>
      <w:bCs/>
      <w:caps/>
      <w:color w:val="555A3C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ter"/>
    <w:uiPriority w:val="3"/>
    <w:qFormat/>
    <w:rsid w:val="00906393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3"/>
    <w:rsid w:val="00906393"/>
    <w:rPr>
      <w:rFonts w:asciiTheme="majorHAnsi" w:eastAsiaTheme="majorEastAsia" w:hAnsiTheme="majorHAnsi" w:cstheme="majorBidi"/>
      <w:caps/>
      <w:color w:val="B85A22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link w:val="SubttuloCarter"/>
    <w:uiPriority w:val="1"/>
    <w:qFormat/>
    <w:rsid w:val="0090639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"/>
    <w:rsid w:val="0090639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8F07DC"/>
    <w:rPr>
      <w:i/>
      <w:iCs/>
      <w:color w:val="355D7E" w:themeColor="accent1" w:themeShade="80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8F07DC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8F07DC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8F07DC"/>
    <w:rPr>
      <w:i/>
      <w:iCs/>
      <w:color w:val="355D7E" w:themeColor="accent1" w:themeShade="8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8F07DC"/>
    <w:rPr>
      <w:b/>
      <w:bCs/>
      <w:caps w:val="0"/>
      <w:smallCaps/>
      <w:color w:val="355D7E" w:themeColor="accent1" w:themeShade="80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8F07DC"/>
    <w:pPr>
      <w:spacing w:after="200"/>
    </w:pPr>
    <w:rPr>
      <w:i/>
      <w:iCs/>
      <w:color w:val="775F55" w:themeColor="text2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F4B35"/>
    <w:rPr>
      <w:rFonts w:asciiTheme="majorHAnsi" w:eastAsiaTheme="majorEastAsia" w:hAnsiTheme="majorHAnsi" w:cstheme="majorBidi"/>
      <w:caps/>
      <w:color w:val="355D7E" w:themeColor="accent1" w:themeShade="80"/>
      <w:kern w:val="22"/>
      <w:sz w:val="28"/>
      <w:szCs w:val="28"/>
      <w:lang w:eastAsia="ja-JP"/>
      <w14:ligatures w14:val="standard"/>
    </w:rPr>
  </w:style>
  <w:style w:type="paragraph" w:styleId="Cabealhodondice">
    <w:name w:val="TOC Heading"/>
    <w:basedOn w:val="Ttulo1"/>
    <w:next w:val="Normal"/>
    <w:uiPriority w:val="39"/>
    <w:unhideWhenUsed/>
    <w:qFormat/>
    <w:rsid w:val="008F07DC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4F4B35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F07DC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8F07D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8F07DC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8F07DC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F07DC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F07DC"/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F07DC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F07D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F07DC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8F07DC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8F07DC"/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8F07DC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F07DC"/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F07DC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F07DC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8F07DC"/>
    <w:rPr>
      <w:rFonts w:ascii="Consolas" w:hAnsi="Consolas"/>
      <w:szCs w:val="21"/>
    </w:rPr>
  </w:style>
  <w:style w:type="table" w:customStyle="1" w:styleId="Semlimites">
    <w:name w:val="Sem limites"/>
    <w:basedOn w:val="Tabelanormal"/>
    <w:uiPriority w:val="99"/>
    <w:rsid w:val="004F4B35"/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 w:themeColor="accent2" w:themeTint="66"/>
          <w:right w:val="nil"/>
          <w:insideH w:val="nil"/>
          <w:insideV w:val="single" w:sz="4" w:space="0" w:color="F1CBB5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Logtipo">
    <w:name w:val="Logótipo"/>
    <w:basedOn w:val="Normal"/>
    <w:uiPriority w:val="2"/>
    <w:qFormat/>
    <w:rsid w:val="00906393"/>
    <w:pPr>
      <w:spacing w:before="4500" w:after="1440"/>
      <w:jc w:val="right"/>
    </w:pPr>
    <w:rPr>
      <w:color w:val="59473F" w:themeColor="text2" w:themeShade="BF"/>
      <w:sz w:val="52"/>
      <w:szCs w:val="52"/>
    </w:rPr>
  </w:style>
  <w:style w:type="paragraph" w:customStyle="1" w:styleId="Informaesdecontacto">
    <w:name w:val="Informações de contacto"/>
    <w:basedOn w:val="Normal"/>
    <w:next w:val="Normal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stanumerada">
    <w:name w:val="List Number"/>
    <w:basedOn w:val="Normal"/>
    <w:uiPriority w:val="10"/>
    <w:qFormat/>
    <w:rsid w:val="00906393"/>
    <w:pPr>
      <w:numPr>
        <w:numId w:val="6"/>
      </w:numPr>
      <w:contextualSpacing/>
    </w:pPr>
  </w:style>
  <w:style w:type="character" w:styleId="nfase">
    <w:name w:val="Emphasis"/>
    <w:basedOn w:val="Tipodeletrapredefinidodopargrafo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RodapAlinhadoaoCentro">
    <w:name w:val="Rodapé Alinhado ao Centro"/>
    <w:basedOn w:val="Rodap"/>
    <w:link w:val="CarterdeRodapAlinhadoaoCentro"/>
    <w:uiPriority w:val="13"/>
    <w:qFormat/>
    <w:rsid w:val="00906393"/>
    <w:pPr>
      <w:jc w:val="center"/>
    </w:pPr>
  </w:style>
  <w:style w:type="character" w:customStyle="1" w:styleId="CarterdeRodapAlinhadoaoCentro">
    <w:name w:val="Caráter de Rodapé Alinhado ao Centro"/>
    <w:basedOn w:val="RodapCarter"/>
    <w:link w:val="RodapAlinhadoaoCentro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RodapAlinhadoDireita">
    <w:name w:val="Rodapé Alinhado à Direita"/>
    <w:basedOn w:val="Rodap"/>
    <w:link w:val="CarterdeRodapAlinhadoDireita"/>
    <w:uiPriority w:val="13"/>
    <w:qFormat/>
    <w:rsid w:val="00906393"/>
    <w:pPr>
      <w:jc w:val="right"/>
    </w:pPr>
  </w:style>
  <w:style w:type="character" w:customStyle="1" w:styleId="CarterdeRodapAlinhadoDireita">
    <w:name w:val="Caráter de Rodapé Alinhado à Direita"/>
    <w:basedOn w:val="RodapCarter"/>
    <w:link w:val="RodapAlinhadoDireita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Listacommarcas">
    <w:name w:val="List Bullet"/>
    <w:basedOn w:val="Normal"/>
    <w:uiPriority w:val="11"/>
    <w:qFormat/>
    <w:rsid w:val="00906393"/>
    <w:pPr>
      <w:numPr>
        <w:numId w:val="17"/>
      </w:numPr>
      <w:contextualSpacing/>
    </w:pPr>
  </w:style>
  <w:style w:type="table" w:styleId="TabelacomGrelha">
    <w:name w:val="Table Grid"/>
    <w:basedOn w:val="Tabelanormal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F4B35"/>
    <w:rPr>
      <w:color w:val="808080"/>
    </w:rPr>
  </w:style>
  <w:style w:type="character" w:customStyle="1" w:styleId="Ttulo4Carter">
    <w:name w:val="Título 4 Caráter"/>
    <w:basedOn w:val="Tipodeletrapredefinidodopargrafo"/>
    <w:link w:val="Ttulo4"/>
    <w:uiPriority w:val="6"/>
    <w:rsid w:val="00A70318"/>
    <w:rPr>
      <w:rFonts w:asciiTheme="majorHAnsi" w:eastAsiaTheme="majorEastAsia" w:hAnsiTheme="majorHAnsi" w:cstheme="majorBidi"/>
      <w:b/>
      <w:iCs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70318"/>
    <w:rPr>
      <w:rFonts w:asciiTheme="majorHAnsi" w:eastAsiaTheme="majorEastAsia" w:hAnsiTheme="majorHAnsi" w:cstheme="majorBidi"/>
      <w:i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70318"/>
    <w:rPr>
      <w:rFonts w:asciiTheme="majorHAnsi" w:eastAsiaTheme="majorEastAsia" w:hAnsiTheme="majorHAnsi" w:cstheme="majorBidi"/>
      <w:color w:val="7B3C17" w:themeColor="accent2" w:themeShade="80"/>
      <w:kern w:val="22"/>
      <w:lang w:eastAsia="ja-JP"/>
      <w14:ligatures w14:val="standard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70318"/>
    <w:rPr>
      <w:rFonts w:asciiTheme="majorHAnsi" w:eastAsiaTheme="majorEastAsia" w:hAnsiTheme="majorHAnsi" w:cstheme="majorBidi"/>
      <w:i/>
      <w:iCs/>
      <w:color w:val="7B3C17" w:themeColor="accent2" w:themeShade="80"/>
      <w:kern w:val="22"/>
      <w:lang w:eastAsia="ja-JP"/>
      <w14:ligatures w14:val="standard"/>
    </w:rPr>
  </w:style>
  <w:style w:type="paragraph" w:styleId="PargrafodaLista">
    <w:name w:val="List Paragraph"/>
    <w:basedOn w:val="Normal"/>
    <w:uiPriority w:val="34"/>
    <w:unhideWhenUsed/>
    <w:qFormat/>
    <w:rsid w:val="00B70362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A57FB6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A57FB6"/>
    <w:rPr>
      <w:color w:val="F7B615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A57FB6"/>
    <w:pPr>
      <w:spacing w:before="0" w:after="100" w:line="259" w:lineRule="auto"/>
    </w:pPr>
    <w:rPr>
      <w:rFonts w:cs="Times New Roman"/>
      <w:kern w:val="0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A57FB6"/>
    <w:pPr>
      <w:spacing w:before="0" w:after="100" w:line="259" w:lineRule="auto"/>
      <w:ind w:left="440"/>
    </w:pPr>
    <w:rPr>
      <w:rFonts w:cs="Times New Roman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.braz\AppData\Roaming\Microsoft\Modelos\Plano%20de%20cria&#231;&#227;o%20de%20perfis%20de%20p&#250;blico-al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5564A8CD204A2FB42F7D2B3571C8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2E44D3-7287-4A4B-9BFD-52F2A87D00F4}"/>
      </w:docPartPr>
      <w:docPartBody>
        <w:p w:rsidR="009153EE" w:rsidRDefault="009153EE">
          <w:pPr>
            <w:pStyle w:val="A15564A8CD204A2FB42F7D2B3571C8AE"/>
          </w:pPr>
          <w:r w:rsidRPr="008F0252">
            <w:rPr>
              <w:lang w:bidi="pt-PT"/>
            </w:rPr>
            <w:t>Plano de Criação de Perfis de Público-alvo</w:t>
          </w:r>
        </w:p>
      </w:docPartBody>
    </w:docPart>
    <w:docPart>
      <w:docPartPr>
        <w:name w:val="51EB3661048B40BBBA1B4838E9FFF2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EDE247-2902-444A-8DFF-5BE5A9CF0A1B}"/>
      </w:docPartPr>
      <w:docPartBody>
        <w:p w:rsidR="009153EE" w:rsidRDefault="009153EE">
          <w:pPr>
            <w:pStyle w:val="51EB3661048B40BBBA1B4838E9FFF2C5"/>
          </w:pPr>
          <w:r w:rsidRPr="008F0252">
            <w:rPr>
              <w:lang w:bidi="pt-PT"/>
            </w:rPr>
            <w:t>subtítulo</w:t>
          </w:r>
        </w:p>
      </w:docPartBody>
    </w:docPart>
    <w:docPart>
      <w:docPartPr>
        <w:name w:val="6BAC2CF35A4D4D239FAEFC97EC2FBB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AD9752-C9E7-438C-A8A8-411F7E7422D3}"/>
      </w:docPartPr>
      <w:docPartBody>
        <w:p w:rsidR="009153EE" w:rsidRDefault="009153EE">
          <w:pPr>
            <w:pStyle w:val="6BAC2CF35A4D4D239FAEFC97EC2FBB55"/>
          </w:pPr>
          <w:r w:rsidRPr="008F0252">
            <w:rPr>
              <w:lang w:bidi="pt-PT"/>
            </w:rPr>
            <w:t>Apresentado por</w:t>
          </w:r>
        </w:p>
      </w:docPartBody>
    </w:docPart>
    <w:docPart>
      <w:docPartPr>
        <w:name w:val="B22BFBD1181E4684BF0443A0A77AD6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7695CF-25E3-459B-8B52-5F5C1A602483}"/>
      </w:docPartPr>
      <w:docPartBody>
        <w:p w:rsidR="009153EE" w:rsidRDefault="009153EE">
          <w:pPr>
            <w:pStyle w:val="B22BFBD1181E4684BF0443A0A77AD6FD"/>
          </w:pPr>
          <w:r w:rsidRPr="008F0252">
            <w:rPr>
              <w:lang w:bidi="pt-PT"/>
            </w:rPr>
            <w:t>O Seu Nome</w:t>
          </w:r>
        </w:p>
      </w:docPartBody>
    </w:docPart>
    <w:docPart>
      <w:docPartPr>
        <w:name w:val="10454ABBBD074EDBA298AE2B28651B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EDE4B2-214D-4DA6-906F-EC525F1892E3}"/>
      </w:docPartPr>
      <w:docPartBody>
        <w:p w:rsidR="009153EE" w:rsidRDefault="009153EE">
          <w:pPr>
            <w:pStyle w:val="10454ABBBD074EDBA298AE2B28651B7E"/>
          </w:pPr>
          <w:r w:rsidRPr="008F0252">
            <w:rPr>
              <w:lang w:bidi="pt-PT"/>
            </w:rPr>
            <w:t>Nome da Empresa</w:t>
          </w:r>
        </w:p>
      </w:docPartBody>
    </w:docPart>
    <w:docPart>
      <w:docPartPr>
        <w:name w:val="4799A7FB11DF4B5C8E4200E00A08E6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4D0EAF-9C36-4141-98C4-C468EB7024A5}"/>
      </w:docPartPr>
      <w:docPartBody>
        <w:p w:rsidR="009153EE" w:rsidRDefault="009153EE">
          <w:pPr>
            <w:pStyle w:val="4799A7FB11DF4B5C8E4200E00A08E667"/>
          </w:pPr>
          <w:r w:rsidRPr="008F0252">
            <w:rPr>
              <w:lang w:bidi="pt-PT"/>
            </w:rPr>
            <w:t>Endereço da empresa</w:t>
          </w:r>
        </w:p>
      </w:docPartBody>
    </w:docPart>
    <w:docPart>
      <w:docPartPr>
        <w:name w:val="CEA47713008649B7B3BFA01261B507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C7679B-02AF-4E55-9720-1E7480DD2743}"/>
      </w:docPartPr>
      <w:docPartBody>
        <w:p w:rsidR="009153EE" w:rsidRDefault="009153EE">
          <w:pPr>
            <w:pStyle w:val="CEA47713008649B7B3BFA01261B50739"/>
          </w:pPr>
          <w:r w:rsidRPr="008F0252">
            <w:rPr>
              <w:lang w:bidi="pt-PT"/>
            </w:rPr>
            <w:t>Plano de Criação de Perfis de Público-alvo</w:t>
          </w:r>
        </w:p>
      </w:docPartBody>
    </w:docPart>
    <w:docPart>
      <w:docPartPr>
        <w:name w:val="CE9876D8D4B9443293099313EAA361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0C103F-E4DA-4E51-8AD3-E4C8674C52B2}"/>
      </w:docPartPr>
      <w:docPartBody>
        <w:p w:rsidR="009153EE" w:rsidRDefault="009153EE" w:rsidP="009153EE">
          <w:pPr>
            <w:pStyle w:val="CE9876D8D4B9443293099313EAA3610B"/>
          </w:pPr>
          <w:r w:rsidRPr="008F0252">
            <w:rPr>
              <w:lang w:bidi="pt-PT"/>
            </w:rPr>
            <w:t>Plano de Criação de Perfis de Público-alvo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lleniaUPC">
    <w:altName w:val="DilleniaUPC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3EE"/>
    <w:rsid w:val="00066023"/>
    <w:rsid w:val="001414B1"/>
    <w:rsid w:val="007C189E"/>
    <w:rsid w:val="009153EE"/>
    <w:rsid w:val="00935AD7"/>
    <w:rsid w:val="00B865F9"/>
    <w:rsid w:val="00FB3835"/>
    <w:rsid w:val="00FC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A8B41854A814E7D86E10179A7075153">
    <w:name w:val="6A8B41854A814E7D86E10179A7075153"/>
  </w:style>
  <w:style w:type="paragraph" w:customStyle="1" w:styleId="36FE11B770E846EF9BA6CA8AE86797BD">
    <w:name w:val="36FE11B770E846EF9BA6CA8AE86797BD"/>
  </w:style>
  <w:style w:type="paragraph" w:customStyle="1" w:styleId="45A288639DEB4AF3A43DBA15E03153EF">
    <w:name w:val="45A288639DEB4AF3A43DBA15E03153EF"/>
  </w:style>
  <w:style w:type="paragraph" w:customStyle="1" w:styleId="A15564A8CD204A2FB42F7D2B3571C8AE">
    <w:name w:val="A15564A8CD204A2FB42F7D2B3571C8AE"/>
  </w:style>
  <w:style w:type="paragraph" w:customStyle="1" w:styleId="51EB3661048B40BBBA1B4838E9FFF2C5">
    <w:name w:val="51EB3661048B40BBBA1B4838E9FFF2C5"/>
  </w:style>
  <w:style w:type="paragraph" w:customStyle="1" w:styleId="6BAC2CF35A4D4D239FAEFC97EC2FBB55">
    <w:name w:val="6BAC2CF35A4D4D239FAEFC97EC2FBB55"/>
  </w:style>
  <w:style w:type="paragraph" w:customStyle="1" w:styleId="B22BFBD1181E4684BF0443A0A77AD6FD">
    <w:name w:val="B22BFBD1181E4684BF0443A0A77AD6FD"/>
  </w:style>
  <w:style w:type="paragraph" w:customStyle="1" w:styleId="10454ABBBD074EDBA298AE2B28651B7E">
    <w:name w:val="10454ABBBD074EDBA298AE2B28651B7E"/>
  </w:style>
  <w:style w:type="paragraph" w:customStyle="1" w:styleId="4799A7FB11DF4B5C8E4200E00A08E667">
    <w:name w:val="4799A7FB11DF4B5C8E4200E00A08E667"/>
  </w:style>
  <w:style w:type="paragraph" w:customStyle="1" w:styleId="CEA47713008649B7B3BFA01261B50739">
    <w:name w:val="CEA47713008649B7B3BFA01261B50739"/>
  </w:style>
  <w:style w:type="paragraph" w:customStyle="1" w:styleId="65A9AEE42F9F4DF8B8422A02A85CF5AC">
    <w:name w:val="65A9AEE42F9F4DF8B8422A02A85CF5AC"/>
  </w:style>
  <w:style w:type="paragraph" w:customStyle="1" w:styleId="F28D21297B8F4C079ED00DCF0109F52C">
    <w:name w:val="F28D21297B8F4C079ED00DCF0109F52C"/>
  </w:style>
  <w:style w:type="paragraph" w:customStyle="1" w:styleId="F2E47EEA65B145A9999BD784BD88248B">
    <w:name w:val="F2E47EEA65B145A9999BD784BD88248B"/>
  </w:style>
  <w:style w:type="paragraph" w:customStyle="1" w:styleId="6033B775D13F47709D9F5BA8DF96E6CE">
    <w:name w:val="6033B775D13F47709D9F5BA8DF96E6CE"/>
  </w:style>
  <w:style w:type="paragraph" w:customStyle="1" w:styleId="DA16A433B3AA4D5CAFF62E679683CFB6">
    <w:name w:val="DA16A433B3AA4D5CAFF62E679683CFB6"/>
  </w:style>
  <w:style w:type="paragraph" w:customStyle="1" w:styleId="8FB0E292270E483F9A0A6B210A2CEDCA">
    <w:name w:val="8FB0E292270E483F9A0A6B210A2CEDCA"/>
  </w:style>
  <w:style w:type="paragraph" w:customStyle="1" w:styleId="8226341105834CEC99F7AE8167544982">
    <w:name w:val="8226341105834CEC99F7AE8167544982"/>
  </w:style>
  <w:style w:type="character" w:styleId="nfase">
    <w:name w:val="Emphasis"/>
    <w:basedOn w:val="Tipodeletrapredefinidodopargrafo"/>
    <w:uiPriority w:val="12"/>
    <w:unhideWhenUsed/>
    <w:qFormat/>
    <w:rPr>
      <w:i/>
      <w:iCs/>
      <w:color w:val="595959" w:themeColor="text1" w:themeTint="A6"/>
    </w:rPr>
  </w:style>
  <w:style w:type="paragraph" w:customStyle="1" w:styleId="2E369F9FC7C5478EB029FDAA9174B35C">
    <w:name w:val="2E369F9FC7C5478EB029FDAA9174B35C"/>
  </w:style>
  <w:style w:type="paragraph" w:customStyle="1" w:styleId="E6B7C52B993C4AB2920EF5AD0C4384E6">
    <w:name w:val="E6B7C52B993C4AB2920EF5AD0C4384E6"/>
  </w:style>
  <w:style w:type="paragraph" w:customStyle="1" w:styleId="D5DDA4F21DA44716B69F4510821823DF">
    <w:name w:val="D5DDA4F21DA44716B69F4510821823DF"/>
  </w:style>
  <w:style w:type="paragraph" w:customStyle="1" w:styleId="C71CA9AE92FE4D10A5EB79B39035471D">
    <w:name w:val="C71CA9AE92FE4D10A5EB79B39035471D"/>
  </w:style>
  <w:style w:type="paragraph" w:customStyle="1" w:styleId="2A34A7E188594B189C80DD3EA2D16043">
    <w:name w:val="2A34A7E188594B189C80DD3EA2D16043"/>
  </w:style>
  <w:style w:type="paragraph" w:customStyle="1" w:styleId="BFCE7D3A36C4417B9E0F96353F9FC291">
    <w:name w:val="BFCE7D3A36C4417B9E0F96353F9FC291"/>
  </w:style>
  <w:style w:type="paragraph" w:customStyle="1" w:styleId="BF334A9C5D454388B7D620DB5FED4DA6">
    <w:name w:val="BF334A9C5D454388B7D620DB5FED4DA6"/>
  </w:style>
  <w:style w:type="paragraph" w:customStyle="1" w:styleId="975A2D84BC704E0094E8CC9328045DE8">
    <w:name w:val="975A2D84BC704E0094E8CC9328045DE8"/>
  </w:style>
  <w:style w:type="paragraph" w:customStyle="1" w:styleId="84195E49FA2240988B12CB1B5E30B72A">
    <w:name w:val="84195E49FA2240988B12CB1B5E30B72A"/>
  </w:style>
  <w:style w:type="paragraph" w:customStyle="1" w:styleId="87B00C4F1A8D4CE8B3434014F3C4BAB7">
    <w:name w:val="87B00C4F1A8D4CE8B3434014F3C4BAB7"/>
  </w:style>
  <w:style w:type="paragraph" w:customStyle="1" w:styleId="0F54E9C67ADA432AABA1CC0632CB9542">
    <w:name w:val="0F54E9C67ADA432AABA1CC0632CB9542"/>
  </w:style>
  <w:style w:type="paragraph" w:customStyle="1" w:styleId="5FC09AF569A847BEAB2E43769D84C44C">
    <w:name w:val="5FC09AF569A847BEAB2E43769D84C44C"/>
  </w:style>
  <w:style w:type="paragraph" w:customStyle="1" w:styleId="11E59E4647A34F159855F2119F66C6BF">
    <w:name w:val="11E59E4647A34F159855F2119F66C6BF"/>
  </w:style>
  <w:style w:type="paragraph" w:customStyle="1" w:styleId="F3C4D0FD214F43139E771100B50E97ED">
    <w:name w:val="F3C4D0FD214F43139E771100B50E97ED"/>
  </w:style>
  <w:style w:type="paragraph" w:customStyle="1" w:styleId="FA03FE7C56314203A7F7CFE62678A06C">
    <w:name w:val="FA03FE7C56314203A7F7CFE62678A06C"/>
  </w:style>
  <w:style w:type="paragraph" w:customStyle="1" w:styleId="82984AABA21B4D5CBD719E1147BFD22D">
    <w:name w:val="82984AABA21B4D5CBD719E1147BFD22D"/>
  </w:style>
  <w:style w:type="paragraph" w:customStyle="1" w:styleId="AD9CDE436B4B47D6BFD2222CD4CC6670">
    <w:name w:val="AD9CDE436B4B47D6BFD2222CD4CC6670"/>
  </w:style>
  <w:style w:type="paragraph" w:customStyle="1" w:styleId="8F2B2A52188B4C85B42338F707F58CCB">
    <w:name w:val="8F2B2A52188B4C85B42338F707F58CCB"/>
  </w:style>
  <w:style w:type="paragraph" w:customStyle="1" w:styleId="FD4999B821DE4C2B91E4F1D53BD8BBE4">
    <w:name w:val="FD4999B821DE4C2B91E4F1D53BD8BBE4"/>
  </w:style>
  <w:style w:type="paragraph" w:customStyle="1" w:styleId="B967DF7C33754227AB773933339E1A65">
    <w:name w:val="B967DF7C33754227AB773933339E1A65"/>
  </w:style>
  <w:style w:type="paragraph" w:customStyle="1" w:styleId="26A9B85B5F494EACA7460D7FC26407B3">
    <w:name w:val="26A9B85B5F494EACA7460D7FC26407B3"/>
  </w:style>
  <w:style w:type="paragraph" w:customStyle="1" w:styleId="666692E6793B4A8A8ACA959BD89A5208">
    <w:name w:val="666692E6793B4A8A8ACA959BD89A5208"/>
  </w:style>
  <w:style w:type="paragraph" w:customStyle="1" w:styleId="9C2A287A0FE44080AF34E8AE0C963D1E">
    <w:name w:val="9C2A287A0FE44080AF34E8AE0C963D1E"/>
  </w:style>
  <w:style w:type="paragraph" w:customStyle="1" w:styleId="36A198202F6744B68DDD766E94441669">
    <w:name w:val="36A198202F6744B68DDD766E94441669"/>
  </w:style>
  <w:style w:type="paragraph" w:customStyle="1" w:styleId="B540312BA6A74D6DAC8AD603C561B80B">
    <w:name w:val="B540312BA6A74D6DAC8AD603C561B80B"/>
  </w:style>
  <w:style w:type="paragraph" w:customStyle="1" w:styleId="EA35E13427804723BD168225D38A6B0B">
    <w:name w:val="EA35E13427804723BD168225D38A6B0B"/>
  </w:style>
  <w:style w:type="paragraph" w:customStyle="1" w:styleId="B26B3C872CB14FD18047173C16A5A87A">
    <w:name w:val="B26B3C872CB14FD18047173C16A5A87A"/>
  </w:style>
  <w:style w:type="paragraph" w:customStyle="1" w:styleId="BE392AF1E9F1412B9AB99984165ACE5C">
    <w:name w:val="BE392AF1E9F1412B9AB99984165ACE5C"/>
  </w:style>
  <w:style w:type="paragraph" w:customStyle="1" w:styleId="9BD3D3677DC24F81811BB7CB78CE664A">
    <w:name w:val="9BD3D3677DC24F81811BB7CB78CE664A"/>
  </w:style>
  <w:style w:type="paragraph" w:customStyle="1" w:styleId="B93FE678E71241ADA1D34907183673DA">
    <w:name w:val="B93FE678E71241ADA1D34907183673DA"/>
  </w:style>
  <w:style w:type="paragraph" w:customStyle="1" w:styleId="16623EA08BB24CEA932666B34082149F">
    <w:name w:val="16623EA08BB24CEA932666B34082149F"/>
  </w:style>
  <w:style w:type="paragraph" w:customStyle="1" w:styleId="65938901FA5D4927838CADBE6FC99CBB">
    <w:name w:val="65938901FA5D4927838CADBE6FC99CBB"/>
  </w:style>
  <w:style w:type="paragraph" w:customStyle="1" w:styleId="701ACBC4D3E84C79B99F2005C1F0BDEC">
    <w:name w:val="701ACBC4D3E84C79B99F2005C1F0BDEC"/>
  </w:style>
  <w:style w:type="paragraph" w:customStyle="1" w:styleId="52B905AD35AE4A99BBC8277CE0D8EF56">
    <w:name w:val="52B905AD35AE4A99BBC8277CE0D8EF56"/>
  </w:style>
  <w:style w:type="paragraph" w:customStyle="1" w:styleId="720F9F1256054A92915F68F94D4DF64E">
    <w:name w:val="720F9F1256054A92915F68F94D4DF64E"/>
  </w:style>
  <w:style w:type="paragraph" w:customStyle="1" w:styleId="A3A8BA2F59FD494AA51F670C24257E88">
    <w:name w:val="A3A8BA2F59FD494AA51F670C24257E88"/>
  </w:style>
  <w:style w:type="paragraph" w:customStyle="1" w:styleId="FFA73589AC9E4917B0E7F1F53A83EF1B">
    <w:name w:val="FFA73589AC9E4917B0E7F1F53A83EF1B"/>
  </w:style>
  <w:style w:type="paragraph" w:customStyle="1" w:styleId="BE3D0387A6D74A9A9F492E352D70F04D">
    <w:name w:val="BE3D0387A6D74A9A9F492E352D70F04D"/>
  </w:style>
  <w:style w:type="paragraph" w:customStyle="1" w:styleId="C6347C779DD04E92936994656CD8F902">
    <w:name w:val="C6347C779DD04E92936994656CD8F902"/>
  </w:style>
  <w:style w:type="paragraph" w:customStyle="1" w:styleId="9769311D5876455AAF69A95F434C2417">
    <w:name w:val="9769311D5876455AAF69A95F434C2417"/>
  </w:style>
  <w:style w:type="paragraph" w:customStyle="1" w:styleId="5FC6D7B5D2DA490C84E6995038DFF01A">
    <w:name w:val="5FC6D7B5D2DA490C84E6995038DFF01A"/>
  </w:style>
  <w:style w:type="paragraph" w:customStyle="1" w:styleId="1692BB3D2F9B47E48F803E385C8C1B8D">
    <w:name w:val="1692BB3D2F9B47E48F803E385C8C1B8D"/>
  </w:style>
  <w:style w:type="paragraph" w:customStyle="1" w:styleId="978373460A2F4E88B03965F37109996D">
    <w:name w:val="978373460A2F4E88B03965F37109996D"/>
  </w:style>
  <w:style w:type="paragraph" w:customStyle="1" w:styleId="65A71A6F049544C1B285C5993742CB27">
    <w:name w:val="65A71A6F049544C1B285C5993742CB27"/>
  </w:style>
  <w:style w:type="paragraph" w:customStyle="1" w:styleId="851D5A41DF4B464FA167E78852A918A9">
    <w:name w:val="851D5A41DF4B464FA167E78852A918A9"/>
  </w:style>
  <w:style w:type="paragraph" w:customStyle="1" w:styleId="0FD2F74E86494E75B33A70153A06545C">
    <w:name w:val="0FD2F74E86494E75B33A70153A06545C"/>
  </w:style>
  <w:style w:type="paragraph" w:customStyle="1" w:styleId="806014BAD1054DBB8101E87C1B7579BE">
    <w:name w:val="806014BAD1054DBB8101E87C1B7579BE"/>
  </w:style>
  <w:style w:type="paragraph" w:customStyle="1" w:styleId="6B0CE9A599EA46709B850C7547DA914D">
    <w:name w:val="6B0CE9A599EA46709B850C7547DA914D"/>
  </w:style>
  <w:style w:type="paragraph" w:customStyle="1" w:styleId="6411BF16C35E47A5B212AF7F4D23C95B">
    <w:name w:val="6411BF16C35E47A5B212AF7F4D23C95B"/>
  </w:style>
  <w:style w:type="paragraph" w:customStyle="1" w:styleId="3B13E102EDBF49309CAC9D1390E973A1">
    <w:name w:val="3B13E102EDBF49309CAC9D1390E973A1"/>
  </w:style>
  <w:style w:type="paragraph" w:customStyle="1" w:styleId="9A8AA4B30EA24BDB8F1E75734E57CE48">
    <w:name w:val="9A8AA4B30EA24BDB8F1E75734E57CE48"/>
  </w:style>
  <w:style w:type="paragraph" w:customStyle="1" w:styleId="86649FEF513C4818A9F5C64AF0864600">
    <w:name w:val="86649FEF513C4818A9F5C64AF0864600"/>
  </w:style>
  <w:style w:type="paragraph" w:customStyle="1" w:styleId="5CC40ECD291F4D52B4FA35A92D650850">
    <w:name w:val="5CC40ECD291F4D52B4FA35A92D650850"/>
  </w:style>
  <w:style w:type="paragraph" w:customStyle="1" w:styleId="EBB754976B7C41F8B1473F160ECEA49D">
    <w:name w:val="EBB754976B7C41F8B1473F160ECEA49D"/>
  </w:style>
  <w:style w:type="paragraph" w:customStyle="1" w:styleId="C0E30BFFD6A74F60B2CB8D70CB1CE2A8">
    <w:name w:val="C0E30BFFD6A74F60B2CB8D70CB1CE2A8"/>
  </w:style>
  <w:style w:type="paragraph" w:customStyle="1" w:styleId="BAE82E560CE4444D88BF61C9FEEB30B1">
    <w:name w:val="BAE82E560CE4444D88BF61C9FEEB30B1"/>
  </w:style>
  <w:style w:type="paragraph" w:customStyle="1" w:styleId="E8316375FD3A4090A6FC3C247204D354">
    <w:name w:val="E8316375FD3A4090A6FC3C247204D354"/>
  </w:style>
  <w:style w:type="paragraph" w:customStyle="1" w:styleId="430FF66179584617892DEA4652DD356A">
    <w:name w:val="430FF66179584617892DEA4652DD356A"/>
  </w:style>
  <w:style w:type="paragraph" w:customStyle="1" w:styleId="8EC0930CDEE9475AAF2FC1D481127D88">
    <w:name w:val="8EC0930CDEE9475AAF2FC1D481127D88"/>
  </w:style>
  <w:style w:type="paragraph" w:customStyle="1" w:styleId="720D3BD12616416ABFBC568BD7535F28">
    <w:name w:val="720D3BD12616416ABFBC568BD7535F28"/>
  </w:style>
  <w:style w:type="paragraph" w:customStyle="1" w:styleId="2B915021AE554AF9BC40A5EA4E5FD95D">
    <w:name w:val="2B915021AE554AF9BC40A5EA4E5FD95D"/>
  </w:style>
  <w:style w:type="paragraph" w:customStyle="1" w:styleId="0115216E189048F9A9F403DDB4219ABC">
    <w:name w:val="0115216E189048F9A9F403DDB4219ABC"/>
  </w:style>
  <w:style w:type="paragraph" w:customStyle="1" w:styleId="5478A238F951480888C38264B7E40102">
    <w:name w:val="5478A238F951480888C38264B7E40102"/>
  </w:style>
  <w:style w:type="paragraph" w:customStyle="1" w:styleId="62DC790DA0CD45D99580323001C73E8C">
    <w:name w:val="62DC790DA0CD45D99580323001C73E8C"/>
  </w:style>
  <w:style w:type="paragraph" w:customStyle="1" w:styleId="C92457EAC3BF45849BF4FE99344BF873">
    <w:name w:val="C92457EAC3BF45849BF4FE99344BF873"/>
  </w:style>
  <w:style w:type="paragraph" w:customStyle="1" w:styleId="C9D208F84E0B4756BD387A0F768947B4">
    <w:name w:val="C9D208F84E0B4756BD387A0F768947B4"/>
  </w:style>
  <w:style w:type="paragraph" w:customStyle="1" w:styleId="8B211B2462484886A9784435C1B577D0">
    <w:name w:val="8B211B2462484886A9784435C1B577D0"/>
  </w:style>
  <w:style w:type="paragraph" w:customStyle="1" w:styleId="E0833C6E67E14E84B4B7A5E7A9D2240C">
    <w:name w:val="E0833C6E67E14E84B4B7A5E7A9D2240C"/>
  </w:style>
  <w:style w:type="paragraph" w:customStyle="1" w:styleId="E2A896BAC7E444E6BFCF8C4A3ECA90A5">
    <w:name w:val="E2A896BAC7E444E6BFCF8C4A3ECA90A5"/>
  </w:style>
  <w:style w:type="paragraph" w:customStyle="1" w:styleId="26126AD5D07240F48D97B25DBBB384C7">
    <w:name w:val="26126AD5D07240F48D97B25DBBB384C7"/>
  </w:style>
  <w:style w:type="paragraph" w:customStyle="1" w:styleId="037B231EF2BC475D9765C541DF8F9A5F">
    <w:name w:val="037B231EF2BC475D9765C541DF8F9A5F"/>
  </w:style>
  <w:style w:type="paragraph" w:customStyle="1" w:styleId="CE9876D8D4B9443293099313EAA3610B">
    <w:name w:val="CE9876D8D4B9443293099313EAA3610B"/>
    <w:rsid w:val="009153EE"/>
  </w:style>
  <w:style w:type="paragraph" w:customStyle="1" w:styleId="8889A414F44440E6A5A113B795A13181">
    <w:name w:val="8889A414F44440E6A5A113B795A13181"/>
    <w:rsid w:val="001414B1"/>
  </w:style>
  <w:style w:type="paragraph" w:customStyle="1" w:styleId="5183CA6E6CE34F25A921D7812E9FB722">
    <w:name w:val="5183CA6E6CE34F25A921D7812E9FB722"/>
    <w:rsid w:val="001414B1"/>
  </w:style>
  <w:style w:type="paragraph" w:customStyle="1" w:styleId="D0FC012141344E75A4A7C0D4ADF815AE">
    <w:name w:val="D0FC012141344E75A4A7C0D4ADF815AE"/>
    <w:rsid w:val="001414B1"/>
  </w:style>
  <w:style w:type="paragraph" w:customStyle="1" w:styleId="D6F222131631466DA6DA925A1E6D3536">
    <w:name w:val="D6F222131631466DA6DA925A1E6D3536"/>
    <w:rsid w:val="007C18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
licenciatura em informática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CFF02F-B611-4DD8-B87E-D82FD7C10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criação de perfis de público-alvo.dotx</Template>
  <TotalTime>21</TotalTime>
  <Pages>4</Pages>
  <Words>997</Words>
  <Characters>5390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Projeto: Plataforma de gestão de encomendas</vt:lpstr>
      <vt:lpstr/>
    </vt:vector>
  </TitlesOfParts>
  <Company>pedro Soares</Company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SOBRE DESENVOLVIMENTO do projeto:
 “Plataforma Web para clientes DE UMA FÁBRICA de calçado”</dc:title>
  <dc:subject>Tecnologias da Internet II
1º Ano 2º Semestre</dc:subject>
  <dc:creator>Ricardo Braz</dc:creator>
  <cp:keywords>Sergii Shtachenko</cp:keywords>
  <dc:description>Instituto Superior de Tecnologias Avançadas do Porto</dc:description>
  <cp:lastModifiedBy>Sergio</cp:lastModifiedBy>
  <cp:revision>5</cp:revision>
  <dcterms:created xsi:type="dcterms:W3CDTF">2019-06-25T15:11:00Z</dcterms:created>
  <dcterms:modified xsi:type="dcterms:W3CDTF">2019-06-29T17:53:00Z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